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42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163"/>
      </w:tblGrid>
      <w:tr w:rsidR="00692703" w:rsidRPr="0089777B" w:rsidTr="004B1AAE">
        <w:trPr>
          <w:trHeight w:hRule="exact" w:val="2403"/>
        </w:trPr>
        <w:tc>
          <w:tcPr>
            <w:tcW w:w="10164" w:type="dxa"/>
            <w:tcMar>
              <w:top w:w="0" w:type="dxa"/>
              <w:bottom w:w="0" w:type="dxa"/>
            </w:tcMar>
          </w:tcPr>
          <w:p w:rsidR="00692703" w:rsidRPr="0089777B" w:rsidRDefault="00C05490" w:rsidP="00913946">
            <w:pPr>
              <w:pStyle w:val="Title"/>
              <w:rPr>
                <w:rFonts w:ascii="Courier New" w:hAnsi="Courier New" w:cs="Courier New"/>
                <w:sz w:val="40"/>
                <w:szCs w:val="40"/>
              </w:rPr>
            </w:pPr>
            <w:r w:rsidRPr="0089777B">
              <w:rPr>
                <w:rFonts w:ascii="Courier New" w:hAnsi="Courier New" w:cs="Courier New"/>
                <w:sz w:val="40"/>
                <w:szCs w:val="40"/>
              </w:rPr>
              <w:t xml:space="preserve">Báo cáo </w:t>
            </w:r>
            <w:r w:rsidR="004B1AAE" w:rsidRPr="0089777B">
              <w:rPr>
                <w:rFonts w:ascii="Courier New" w:hAnsi="Courier New" w:cs="Courier New"/>
                <w:sz w:val="40"/>
                <w:szCs w:val="40"/>
              </w:rPr>
              <w:t>môN</w:t>
            </w:r>
          </w:p>
          <w:p w:rsidR="004B1AAE" w:rsidRPr="0089777B" w:rsidRDefault="004B1AAE" w:rsidP="00913946">
            <w:pPr>
              <w:pStyle w:val="Title"/>
              <w:rPr>
                <w:rFonts w:ascii="Courier New" w:hAnsi="Courier New" w:cs="Courier New"/>
                <w:b/>
                <w:sz w:val="40"/>
                <w:szCs w:val="40"/>
              </w:rPr>
            </w:pPr>
            <w:r w:rsidRPr="0089777B">
              <w:rPr>
                <w:rFonts w:ascii="Courier New" w:hAnsi="Courier New" w:cs="Courier New"/>
                <w:b/>
                <w:sz w:val="40"/>
                <w:szCs w:val="40"/>
              </w:rPr>
              <w:t>chuyên đề CMS</w:t>
            </w:r>
          </w:p>
          <w:p w:rsidR="00692703" w:rsidRPr="0089777B" w:rsidRDefault="004B1AAE" w:rsidP="004B1AAE">
            <w:pPr>
              <w:pStyle w:val="ContactInfo"/>
              <w:spacing w:line="360" w:lineRule="auto"/>
              <w:contextualSpacing w:val="0"/>
              <w:jc w:val="left"/>
              <w:rPr>
                <w:rFonts w:ascii="Courier New" w:hAnsi="Courier New" w:cs="Courier New"/>
                <w:b/>
              </w:rPr>
            </w:pPr>
            <w:proofErr w:type="spellStart"/>
            <w:r w:rsidRPr="0089777B">
              <w:rPr>
                <w:rFonts w:ascii="Courier New" w:hAnsi="Courier New" w:cs="Courier New"/>
                <w:b/>
              </w:rPr>
              <w:t>Họ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b/>
              </w:rPr>
              <w:t>và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b/>
              </w:rPr>
              <w:t>tên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>:</w:t>
            </w:r>
            <w:r w:rsidR="0089777B" w:rsidRPr="0089777B">
              <w:rPr>
                <w:rFonts w:ascii="Courier New" w:hAnsi="Courier New" w:cs="Courier New"/>
                <w:b/>
              </w:rPr>
              <w:t xml:space="preserve"> ĐÀO HOÀI PHƯƠNG</w:t>
            </w:r>
          </w:p>
          <w:p w:rsidR="00692703" w:rsidRPr="0089777B" w:rsidRDefault="004B1AAE" w:rsidP="004B1AAE">
            <w:pPr>
              <w:pStyle w:val="ContactInfoEmphasis"/>
              <w:spacing w:line="360" w:lineRule="auto"/>
              <w:contextualSpacing w:val="0"/>
              <w:jc w:val="left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89777B">
              <w:rPr>
                <w:rFonts w:ascii="Courier New" w:hAnsi="Courier New" w:cs="Courier New"/>
                <w:color w:val="000000" w:themeColor="text1"/>
              </w:rPr>
              <w:t>Lớp</w:t>
            </w:r>
            <w:proofErr w:type="spellEnd"/>
            <w:r w:rsidRPr="0089777B">
              <w:rPr>
                <w:rFonts w:ascii="Courier New" w:hAnsi="Courier New" w:cs="Courier New"/>
                <w:color w:val="000000" w:themeColor="text1"/>
              </w:rPr>
              <w:t>:</w:t>
            </w:r>
            <w:r w:rsidR="0089777B" w:rsidRPr="0089777B">
              <w:rPr>
                <w:rFonts w:ascii="Courier New" w:hAnsi="Courier New" w:cs="Courier New"/>
                <w:color w:val="000000" w:themeColor="text1"/>
              </w:rPr>
              <w:t xml:space="preserve"> CD15TT5</w:t>
            </w:r>
          </w:p>
          <w:p w:rsidR="004B1AAE" w:rsidRPr="0089777B" w:rsidRDefault="004B1AAE" w:rsidP="004B1AAE">
            <w:pPr>
              <w:pStyle w:val="ContactInfoEmphasis"/>
              <w:spacing w:line="360" w:lineRule="auto"/>
              <w:contextualSpacing w:val="0"/>
              <w:jc w:val="both"/>
              <w:rPr>
                <w:rFonts w:ascii="Courier New" w:hAnsi="Courier New" w:cs="Courier New"/>
              </w:rPr>
            </w:pPr>
            <w:r w:rsidRPr="0089777B">
              <w:rPr>
                <w:rFonts w:ascii="Courier New" w:hAnsi="Courier New" w:cs="Courier New"/>
                <w:color w:val="000000" w:themeColor="text1"/>
              </w:rPr>
              <w:t xml:space="preserve">MSSV: </w:t>
            </w:r>
            <w:r w:rsidR="0089777B" w:rsidRPr="0089777B">
              <w:rPr>
                <w:rFonts w:ascii="Courier New" w:hAnsi="Courier New" w:cs="Courier New"/>
                <w:color w:val="000000" w:themeColor="text1"/>
              </w:rPr>
              <w:t>15211TT1734</w:t>
            </w:r>
          </w:p>
          <w:p w:rsidR="004B1AAE" w:rsidRPr="0089777B" w:rsidRDefault="004B1AAE" w:rsidP="004B1AAE">
            <w:pPr>
              <w:rPr>
                <w:rFonts w:ascii="Courier New" w:hAnsi="Courier New" w:cs="Courier New"/>
              </w:rPr>
            </w:pPr>
          </w:p>
        </w:tc>
      </w:tr>
      <w:tr w:rsidR="009571D8" w:rsidRPr="0089777B" w:rsidTr="004B1AAE">
        <w:trPr>
          <w:trHeight w:val="20"/>
        </w:trPr>
        <w:tc>
          <w:tcPr>
            <w:tcW w:w="10164" w:type="dxa"/>
            <w:tcMar>
              <w:top w:w="432" w:type="dxa"/>
            </w:tcMar>
          </w:tcPr>
          <w:p w:rsidR="001755A8" w:rsidRPr="0089777B" w:rsidRDefault="00BE14E4" w:rsidP="00BE14E4">
            <w:pPr>
              <w:contextualSpacing w:val="0"/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Dự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án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nhà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hàng</w:t>
            </w:r>
            <w:proofErr w:type="spellEnd"/>
          </w:p>
          <w:p w:rsidR="00BE14E4" w:rsidRPr="0089777B" w:rsidRDefault="00BE14E4" w:rsidP="00BE14E4">
            <w:pPr>
              <w:contextualSpacing w:val="0"/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Mô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tả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tính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năng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đã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được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chia </w:t>
            </w:r>
            <w:proofErr w:type="spellStart"/>
            <w:r w:rsidRPr="0089777B">
              <w:rPr>
                <w:rFonts w:ascii="Courier New" w:hAnsi="Courier New" w:cs="Courier New"/>
              </w:rPr>
              <w:t>sẻ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trên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Google Drive</w:t>
            </w:r>
          </w:p>
        </w:tc>
      </w:tr>
    </w:tbl>
    <w:p w:rsidR="004E01EB" w:rsidRPr="0089777B" w:rsidRDefault="004B1AAE" w:rsidP="004E01EB">
      <w:pPr>
        <w:pStyle w:val="Heading1"/>
        <w:rPr>
          <w:rFonts w:ascii="Courier New" w:hAnsi="Courier New" w:cs="Courier New"/>
        </w:rPr>
      </w:pPr>
      <w:r w:rsidRPr="0089777B">
        <w:rPr>
          <w:rFonts w:ascii="Courier New" w:hAnsi="Courier New" w:cs="Courier New"/>
        </w:rPr>
        <w:t>các nhiệm vụ đã làm trong dự án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89777B" w:rsidTr="00605D6D">
        <w:tc>
          <w:tcPr>
            <w:tcW w:w="9290" w:type="dxa"/>
          </w:tcPr>
          <w:p w:rsidR="001D0BF1" w:rsidRPr="0089777B" w:rsidRDefault="004B1AAE" w:rsidP="001D0BF1">
            <w:pPr>
              <w:pStyle w:val="Heading2"/>
              <w:contextualSpacing w:val="0"/>
              <w:outlineLvl w:val="1"/>
              <w:rPr>
                <w:rFonts w:ascii="Courier New" w:hAnsi="Courier New" w:cs="Courier New"/>
              </w:rPr>
            </w:pPr>
            <w:r w:rsidRPr="0089777B">
              <w:rPr>
                <w:rFonts w:ascii="Courier New" w:hAnsi="Courier New" w:cs="Courier New"/>
              </w:rPr>
              <w:t>task #1</w:t>
            </w:r>
            <w:r w:rsidR="001D0BF1" w:rsidRPr="0089777B">
              <w:rPr>
                <w:rFonts w:ascii="Courier New" w:hAnsi="Courier New" w:cs="Courier New"/>
              </w:rPr>
              <w:t xml:space="preserve">, </w:t>
            </w:r>
            <w:r w:rsidR="0089777B" w:rsidRPr="0089777B">
              <w:rPr>
                <w:rStyle w:val="SubtleReference"/>
                <w:rFonts w:ascii="Courier New" w:hAnsi="Courier New" w:cs="Courier New"/>
              </w:rPr>
              <w:t>06/11</w:t>
            </w:r>
            <w:r w:rsidRPr="0089777B">
              <w:rPr>
                <w:rStyle w:val="SubtleReference"/>
                <w:rFonts w:ascii="Courier New" w:hAnsi="Courier New" w:cs="Courier New"/>
              </w:rPr>
              <w:t>/2017</w:t>
            </w:r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Nhập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thông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tin: email, phone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tại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sheet online.tdc.edu.vn</w:t>
            </w:r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Lập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nhóm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(min: 3sv, max: 5sv)</w:t>
            </w:r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Tạo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tài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khoản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hyperlink r:id="rId8" w:history="1">
              <w:r w:rsidRPr="0089777B">
                <w:rPr>
                  <w:rStyle w:val="Hyperlink"/>
                  <w:rFonts w:ascii="Courier New" w:hAnsi="Courier New" w:cs="Courier New"/>
                  <w:color w:val="505050" w:themeColor="text2" w:themeTint="BF"/>
                  <w:shd w:val="clear" w:color="auto" w:fill="FFFFFF"/>
                </w:rPr>
                <w:t>http://github.com/</w:t>
              </w:r>
            </w:hyperlink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Tạo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project: </w:t>
            </w:r>
            <w:proofErr w:type="spellStart"/>
            <w:proofErr w:type="gram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theo</w:t>
            </w:r>
            <w:proofErr w:type="spellEnd"/>
            <w:proofErr w:type="gram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cú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pháp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cms_Mã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nhóm_12017.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Ví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dụ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cms_a_12017.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Tham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khảo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tài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liệu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sử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dụng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GitHub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để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biết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thêm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.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Nhóm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Trưởng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tạo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Mời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thành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viên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vào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nhóm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và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GV: </w:t>
            </w:r>
            <w:hyperlink r:id="rId9" w:history="1">
              <w:r w:rsidRPr="0089777B">
                <w:rPr>
                  <w:rStyle w:val="Hyperlink"/>
                  <w:rFonts w:ascii="Courier New" w:hAnsi="Courier New" w:cs="Courier New"/>
                  <w:color w:val="505050" w:themeColor="text2" w:themeTint="BF"/>
                  <w:shd w:val="clear" w:color="auto" w:fill="FFFFFF"/>
                </w:rPr>
                <w:t>ptnhuan@gmail.com</w:t>
              </w:r>
            </w:hyperlink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Download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WordPress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từ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: https://wordpress.org/</w:t>
            </w:r>
          </w:p>
          <w:p w:rsidR="004B1AAE" w:rsidRPr="0089777B" w:rsidRDefault="004B1AAE" w:rsidP="004B1AAE">
            <w:pPr>
              <w:contextualSpacing w:val="0"/>
              <w:rPr>
                <w:rFonts w:ascii="Courier New" w:hAnsi="Courier New" w:cs="Courier New"/>
                <w:b/>
              </w:rPr>
            </w:pPr>
            <w:proofErr w:type="spellStart"/>
            <w:r w:rsidRPr="0089777B">
              <w:rPr>
                <w:rFonts w:ascii="Courier New" w:hAnsi="Courier New" w:cs="Courier New"/>
                <w:b/>
              </w:rPr>
              <w:t>Kết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b/>
              </w:rPr>
              <w:t>quả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>:</w:t>
            </w:r>
            <w:r w:rsidR="0089777B"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89777B" w:rsidRPr="0089777B">
              <w:rPr>
                <w:rFonts w:ascii="Courier New" w:hAnsi="Courier New" w:cs="Courier New"/>
                <w:b/>
              </w:rPr>
              <w:t>Hoàn</w:t>
            </w:r>
            <w:proofErr w:type="spellEnd"/>
            <w:r w:rsidR="0089777B"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89777B" w:rsidRPr="0089777B">
              <w:rPr>
                <w:rFonts w:ascii="Courier New" w:hAnsi="Courier New" w:cs="Courier New"/>
                <w:b/>
              </w:rPr>
              <w:t>thành</w:t>
            </w:r>
            <w:proofErr w:type="spellEnd"/>
            <w:r w:rsidR="0089777B" w:rsidRPr="0089777B">
              <w:rPr>
                <w:rFonts w:ascii="Courier New" w:hAnsi="Courier New" w:cs="Courier New"/>
                <w:b/>
              </w:rPr>
              <w:t xml:space="preserve"> task </w:t>
            </w:r>
            <w:proofErr w:type="spellStart"/>
            <w:r w:rsidR="0089777B" w:rsidRPr="0089777B">
              <w:rPr>
                <w:rFonts w:ascii="Courier New" w:hAnsi="Courier New" w:cs="Courier New"/>
                <w:b/>
              </w:rPr>
              <w:t>đã</w:t>
            </w:r>
            <w:proofErr w:type="spellEnd"/>
            <w:r w:rsidR="0089777B"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89777B" w:rsidRPr="0089777B">
              <w:rPr>
                <w:rFonts w:ascii="Courier New" w:hAnsi="Courier New" w:cs="Courier New"/>
                <w:b/>
              </w:rPr>
              <w:t>giao</w:t>
            </w:r>
            <w:proofErr w:type="spellEnd"/>
            <w:r w:rsidR="0089777B" w:rsidRPr="0089777B">
              <w:rPr>
                <w:rFonts w:ascii="Courier New" w:hAnsi="Courier New" w:cs="Courier New"/>
                <w:b/>
              </w:rPr>
              <w:t>.</w:t>
            </w:r>
          </w:p>
        </w:tc>
      </w:tr>
      <w:tr w:rsidR="00605D6D" w:rsidRPr="0089777B" w:rsidTr="00605D6D">
        <w:tc>
          <w:tcPr>
            <w:tcW w:w="9290" w:type="dxa"/>
            <w:tcMar>
              <w:top w:w="216" w:type="dxa"/>
            </w:tcMar>
          </w:tcPr>
          <w:p w:rsidR="00605D6D" w:rsidRPr="0089777B" w:rsidRDefault="0089777B" w:rsidP="00605D6D">
            <w:pPr>
              <w:pStyle w:val="Heading2"/>
              <w:contextualSpacing w:val="0"/>
              <w:outlineLvl w:val="1"/>
              <w:rPr>
                <w:rFonts w:ascii="Courier New" w:hAnsi="Courier New" w:cs="Courier New"/>
              </w:rPr>
            </w:pPr>
            <w:r w:rsidRPr="0089777B">
              <w:rPr>
                <w:rFonts w:ascii="Courier New" w:hAnsi="Courier New" w:cs="Courier New"/>
              </w:rPr>
              <w:t>task #2</w:t>
            </w:r>
            <w:r w:rsidR="00605D6D" w:rsidRPr="0089777B">
              <w:rPr>
                <w:rFonts w:ascii="Courier New" w:hAnsi="Courier New" w:cs="Courier New"/>
              </w:rPr>
              <w:t xml:space="preserve">, </w:t>
            </w:r>
            <w:r w:rsidRPr="0089777B">
              <w:rPr>
                <w:rStyle w:val="SubtleReference"/>
                <w:rFonts w:ascii="Courier New" w:hAnsi="Courier New" w:cs="Courier New"/>
              </w:rPr>
              <w:t>13/11</w:t>
            </w:r>
            <w:r w:rsidR="00605D6D" w:rsidRPr="0089777B">
              <w:rPr>
                <w:rStyle w:val="SubtleReference"/>
                <w:rFonts w:ascii="Courier New" w:hAnsi="Courier New" w:cs="Courier New"/>
              </w:rPr>
              <w:t>/2017</w:t>
            </w:r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4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Cấu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hình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Git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vào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đầu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mỗi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buổi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học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(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chạy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lệnh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git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config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--global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http.proxy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192.168.100.1:8080)</w:t>
            </w:r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4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Đăng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nhập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Git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(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GitHub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,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Git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Windows)</w:t>
            </w:r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4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Download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WordPress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4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Thêm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Cài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đặt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thành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công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WordPress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4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Thêm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Submit project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WordPress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lên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Github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4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Thư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mục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braches, tags,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tên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project</w:t>
            </w:r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4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Tạo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tài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khoản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cho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mỗi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thành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viên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.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Cú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pháp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như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sau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Ví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dụ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Nguyễn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Văn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Thường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thì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sẽ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có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username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là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thuongnv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, password: 123456</w:t>
            </w:r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4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Mỗi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sinh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viên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tạo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1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bài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post</w:t>
            </w:r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89777B" w:rsidRPr="0089777B" w:rsidRDefault="0089777B" w:rsidP="0089777B">
            <w:pPr>
              <w:pStyle w:val="ListParagraph"/>
              <w:numPr>
                <w:ilvl w:val="0"/>
                <w:numId w:val="14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Mỗi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thành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viên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sử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dụng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lần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lượt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từng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chức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năng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trong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WordPress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.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Chú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ý: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sử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dụng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,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quan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sát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kết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quả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,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nắm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được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tính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năng</w:t>
            </w:r>
            <w:proofErr w:type="spellEnd"/>
            <w:r w:rsidRPr="0089777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605D6D" w:rsidRPr="0089777B" w:rsidRDefault="00605D6D" w:rsidP="00605D6D">
            <w:pPr>
              <w:contextualSpacing w:val="0"/>
              <w:rPr>
                <w:rFonts w:ascii="Courier New" w:hAnsi="Courier New" w:cs="Courier New"/>
                <w:b/>
              </w:rPr>
            </w:pPr>
            <w:proofErr w:type="spellStart"/>
            <w:r w:rsidRPr="0089777B">
              <w:rPr>
                <w:rFonts w:ascii="Courier New" w:hAnsi="Courier New" w:cs="Courier New"/>
                <w:b/>
              </w:rPr>
              <w:t>Kết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b/>
              </w:rPr>
              <w:t>quả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>:</w:t>
            </w:r>
            <w:r w:rsid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89777B">
              <w:rPr>
                <w:rFonts w:ascii="Courier New" w:hAnsi="Courier New" w:cs="Courier New"/>
                <w:b/>
              </w:rPr>
              <w:t>Hoàn</w:t>
            </w:r>
            <w:proofErr w:type="spellEnd"/>
            <w:r w:rsid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89777B">
              <w:rPr>
                <w:rFonts w:ascii="Courier New" w:hAnsi="Courier New" w:cs="Courier New"/>
                <w:b/>
              </w:rPr>
              <w:t>thành</w:t>
            </w:r>
            <w:proofErr w:type="spellEnd"/>
            <w:r w:rsidR="0089777B">
              <w:rPr>
                <w:rFonts w:ascii="Courier New" w:hAnsi="Courier New" w:cs="Courier New"/>
                <w:b/>
              </w:rPr>
              <w:t xml:space="preserve"> task </w:t>
            </w:r>
            <w:proofErr w:type="spellStart"/>
            <w:r w:rsidR="0089777B">
              <w:rPr>
                <w:rFonts w:ascii="Courier New" w:hAnsi="Courier New" w:cs="Courier New"/>
                <w:b/>
              </w:rPr>
              <w:t>đã</w:t>
            </w:r>
            <w:proofErr w:type="spellEnd"/>
            <w:r w:rsid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89777B">
              <w:rPr>
                <w:rFonts w:ascii="Courier New" w:hAnsi="Courier New" w:cs="Courier New"/>
                <w:b/>
              </w:rPr>
              <w:t>giao</w:t>
            </w:r>
            <w:proofErr w:type="spellEnd"/>
          </w:p>
        </w:tc>
      </w:tr>
      <w:tr w:rsidR="00605D6D" w:rsidRPr="0089777B" w:rsidTr="00605D6D">
        <w:tc>
          <w:tcPr>
            <w:tcW w:w="9290" w:type="dxa"/>
            <w:tcMar>
              <w:top w:w="216" w:type="dxa"/>
            </w:tcMar>
          </w:tcPr>
          <w:p w:rsidR="00605D6D" w:rsidRPr="0089777B" w:rsidRDefault="0089777B" w:rsidP="00605D6D">
            <w:pPr>
              <w:pStyle w:val="Heading2"/>
              <w:contextualSpacing w:val="0"/>
              <w:outlineLvl w:val="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task #3</w:t>
            </w:r>
            <w:r w:rsidR="00605D6D" w:rsidRPr="0089777B">
              <w:rPr>
                <w:rFonts w:ascii="Courier New" w:hAnsi="Courier New" w:cs="Courier New"/>
              </w:rPr>
              <w:t xml:space="preserve">, </w:t>
            </w:r>
            <w:r w:rsidR="00207288">
              <w:rPr>
                <w:rStyle w:val="SubtleReference"/>
                <w:rFonts w:ascii="Courier New" w:hAnsi="Courier New" w:cs="Courier New"/>
              </w:rPr>
              <w:t>20/11</w:t>
            </w:r>
            <w:r w:rsidR="00207288" w:rsidRPr="0089777B">
              <w:rPr>
                <w:rStyle w:val="SubtleReference"/>
                <w:rFonts w:ascii="Courier New" w:hAnsi="Courier New" w:cs="Courier New"/>
              </w:rPr>
              <w:t>/2017</w:t>
            </w:r>
          </w:p>
          <w:p w:rsidR="00207288" w:rsidRPr="00207288" w:rsidRDefault="00207288" w:rsidP="00207288">
            <w:pPr>
              <w:pStyle w:val="ListParagraph"/>
              <w:numPr>
                <w:ilvl w:val="0"/>
                <w:numId w:val="16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Thiết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kế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giao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diện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theo</w:t>
            </w:r>
            <w:proofErr w:type="spellEnd"/>
            <w:proofErr w:type="gram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module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mẫu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Step 1: Download module </w:t>
            </w:r>
            <w:r w:rsidRPr="00207288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Step 2: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Sử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dụng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module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và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quan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sát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Step 3: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Đánh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giá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hiện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trạng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đạt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bao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nhiêu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tiêu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chí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.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Nói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rõ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tiêu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chí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nào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đạt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,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tiêu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chí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nào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không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?</w:t>
            </w:r>
            <w:r w:rsidRPr="00207288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Step 4: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Sửa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lỗi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các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tiêu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chí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không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đạt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.</w:t>
            </w:r>
            <w:proofErr w:type="gramEnd"/>
          </w:p>
          <w:p w:rsidR="00207288" w:rsidRPr="00207288" w:rsidRDefault="00207288" w:rsidP="00207288">
            <w:pPr>
              <w:pStyle w:val="ListParagraph"/>
              <w:numPr>
                <w:ilvl w:val="0"/>
                <w:numId w:val="16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Hiển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thị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tổng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số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user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tại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trang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dashboard.</w:t>
            </w:r>
          </w:p>
          <w:p w:rsidR="00605D6D" w:rsidRPr="0089777B" w:rsidRDefault="00207288" w:rsidP="00207288">
            <w:pPr>
              <w:contextualSpacing w:val="0"/>
              <w:rPr>
                <w:rFonts w:ascii="Courier New" w:hAnsi="Courier New" w:cs="Courier New"/>
                <w:b/>
              </w:rPr>
            </w:pPr>
            <w:proofErr w:type="spellStart"/>
            <w:r w:rsidRPr="0089777B">
              <w:rPr>
                <w:rFonts w:ascii="Courier New" w:hAnsi="Courier New" w:cs="Courier New"/>
                <w:b/>
              </w:rPr>
              <w:t>Kết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b/>
              </w:rPr>
              <w:t>quả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>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Hoàn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thành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task </w:t>
            </w:r>
            <w:proofErr w:type="spellStart"/>
            <w:r>
              <w:rPr>
                <w:rFonts w:ascii="Courier New" w:hAnsi="Courier New" w:cs="Courier New"/>
                <w:b/>
              </w:rPr>
              <w:t>đã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giao</w:t>
            </w:r>
            <w:proofErr w:type="spellEnd"/>
            <w:r>
              <w:rPr>
                <w:rFonts w:ascii="Courier New" w:hAnsi="Courier New" w:cs="Courier New"/>
                <w:b/>
              </w:rPr>
              <w:t>.</w:t>
            </w:r>
          </w:p>
        </w:tc>
      </w:tr>
      <w:tr w:rsidR="00605D6D" w:rsidRPr="0089777B" w:rsidTr="00605D6D">
        <w:tc>
          <w:tcPr>
            <w:tcW w:w="9290" w:type="dxa"/>
            <w:tcMar>
              <w:top w:w="216" w:type="dxa"/>
            </w:tcMar>
          </w:tcPr>
          <w:p w:rsidR="00605D6D" w:rsidRPr="0089777B" w:rsidRDefault="00207288" w:rsidP="00605D6D">
            <w:pPr>
              <w:pStyle w:val="Heading2"/>
              <w:contextualSpacing w:val="0"/>
              <w:outlineLvl w:val="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task #4</w:t>
            </w:r>
            <w:r w:rsidR="00605D6D" w:rsidRPr="0089777B">
              <w:rPr>
                <w:rFonts w:ascii="Courier New" w:hAnsi="Courier New" w:cs="Courier New"/>
              </w:rPr>
              <w:t xml:space="preserve">, </w:t>
            </w:r>
            <w:r>
              <w:rPr>
                <w:rStyle w:val="SubtleReference"/>
                <w:rFonts w:ascii="Courier New" w:hAnsi="Courier New" w:cs="Courier New"/>
              </w:rPr>
              <w:t>25/11</w:t>
            </w:r>
            <w:r w:rsidRPr="0089777B">
              <w:rPr>
                <w:rStyle w:val="SubtleReference"/>
                <w:rFonts w:ascii="Courier New" w:hAnsi="Courier New" w:cs="Courier New"/>
              </w:rPr>
              <w:t>/2017</w:t>
            </w:r>
          </w:p>
          <w:p w:rsidR="00207288" w:rsidRPr="00207288" w:rsidRDefault="00207288" w:rsidP="00207288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Thay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đổi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thứ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tự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hiển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thị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:</w:t>
            </w:r>
            <w:proofErr w:type="gram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CATEGORIES=&gt; RECENT POSTS=&gt;ARCHIVES=&gt;RECENT COMMENTS (DONE).</w:t>
            </w:r>
          </w:p>
          <w:p w:rsidR="00207288" w:rsidRPr="00207288" w:rsidRDefault="00207288" w:rsidP="00207288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Cấu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hình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chỉ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hiển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thị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3 categories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đầu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tiên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(A-&gt;Z)</w:t>
            </w:r>
          </w:p>
          <w:p w:rsidR="00207288" w:rsidRPr="00207288" w:rsidRDefault="00207288" w:rsidP="00207288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Cấu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hình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chỉ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hiển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thị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3 posts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mới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nhất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(DONE)</w:t>
            </w:r>
          </w:p>
          <w:p w:rsidR="00207288" w:rsidRPr="00207288" w:rsidRDefault="00207288" w:rsidP="00207288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Hiển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thị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Categories (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có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thêm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danh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mục</w:t>
            </w:r>
            <w:proofErr w:type="spellEnd"/>
            <w:r w:rsidRPr="00207288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con)</w:t>
            </w:r>
          </w:p>
          <w:p w:rsidR="00605D6D" w:rsidRPr="0089777B" w:rsidRDefault="00207288" w:rsidP="00207288">
            <w:pPr>
              <w:contextualSpacing w:val="0"/>
              <w:rPr>
                <w:rFonts w:ascii="Courier New" w:hAnsi="Courier New" w:cs="Courier New"/>
                <w:b/>
              </w:rPr>
            </w:pPr>
            <w:proofErr w:type="spellStart"/>
            <w:r w:rsidRPr="00207288">
              <w:rPr>
                <w:rFonts w:ascii="Courier New" w:hAnsi="Courier New" w:cs="Courier New"/>
                <w:b/>
              </w:rPr>
              <w:t>Kết</w:t>
            </w:r>
            <w:proofErr w:type="spellEnd"/>
            <w:r w:rsidRPr="0020728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b/>
              </w:rPr>
              <w:t>quả</w:t>
            </w:r>
            <w:proofErr w:type="spellEnd"/>
            <w:r w:rsidRPr="00207288">
              <w:rPr>
                <w:rFonts w:ascii="Courier New" w:hAnsi="Courier New" w:cs="Courier New"/>
                <w:b/>
              </w:rPr>
              <w:t>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Không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hoàn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thành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task </w:t>
            </w:r>
            <w:proofErr w:type="spellStart"/>
            <w:r>
              <w:rPr>
                <w:rFonts w:ascii="Courier New" w:hAnsi="Courier New" w:cs="Courier New"/>
                <w:b/>
              </w:rPr>
              <w:t>đã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giao</w:t>
            </w:r>
            <w:proofErr w:type="spellEnd"/>
            <w:r>
              <w:rPr>
                <w:rFonts w:ascii="Courier New" w:hAnsi="Courier New" w:cs="Courier New"/>
                <w:b/>
              </w:rPr>
              <w:t>.</w:t>
            </w:r>
          </w:p>
        </w:tc>
      </w:tr>
      <w:tr w:rsidR="00605D6D" w:rsidRPr="0089777B" w:rsidTr="00605D6D">
        <w:tc>
          <w:tcPr>
            <w:tcW w:w="9290" w:type="dxa"/>
            <w:tcMar>
              <w:top w:w="216" w:type="dxa"/>
            </w:tcMar>
          </w:tcPr>
          <w:p w:rsidR="00605D6D" w:rsidRPr="0089777B" w:rsidRDefault="00207288" w:rsidP="00605D6D">
            <w:pPr>
              <w:pStyle w:val="Heading2"/>
              <w:contextualSpacing w:val="0"/>
              <w:outlineLvl w:val="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task #5</w:t>
            </w:r>
            <w:r w:rsidR="00605D6D" w:rsidRPr="0089777B">
              <w:rPr>
                <w:rFonts w:ascii="Courier New" w:hAnsi="Courier New" w:cs="Courier New"/>
              </w:rPr>
              <w:t xml:space="preserve">, </w:t>
            </w:r>
            <w:r>
              <w:rPr>
                <w:rStyle w:val="SubtleReference"/>
                <w:rFonts w:ascii="Courier New" w:hAnsi="Courier New" w:cs="Courier New"/>
              </w:rPr>
              <w:t>27/11</w:t>
            </w:r>
            <w:r w:rsidR="00605D6D" w:rsidRPr="0089777B">
              <w:rPr>
                <w:rStyle w:val="SubtleReference"/>
                <w:rFonts w:ascii="Courier New" w:hAnsi="Courier New" w:cs="Courier New"/>
              </w:rPr>
              <w:t>/2017</w:t>
            </w:r>
          </w:p>
          <w:p w:rsidR="00207288" w:rsidRPr="009B0F1C" w:rsidRDefault="00207288" w:rsidP="00207288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Nhúng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thư</w:t>
            </w:r>
            <w:proofErr w:type="spellEnd"/>
            <w:proofErr w:type="gram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viện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Bootstrap 3.3.7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vào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hệ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thống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theo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đúng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cấu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trúc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Chú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ý rename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tên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file: bootstrap-3-6-7.min.css, bootstrap-3-6-7.min.js, </w:t>
            </w:r>
            <w:proofErr w:type="gram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jquery</w:t>
            </w:r>
            <w:proofErr w:type="gram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-2.min.css</w:t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207288" w:rsidRPr="009B0F1C" w:rsidRDefault="00207288" w:rsidP="00207288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Tích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hợp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footer (module 698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đã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làm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)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vào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hệ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thống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207288" w:rsidRPr="009B0F1C" w:rsidRDefault="00207288" w:rsidP="00207288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Truy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vấn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dữ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liệu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thực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vào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footer</w:t>
            </w:r>
          </w:p>
          <w:p w:rsidR="00605D6D" w:rsidRPr="00207288" w:rsidRDefault="00605D6D" w:rsidP="00207288">
            <w:pPr>
              <w:ind w:left="360"/>
              <w:rPr>
                <w:rFonts w:ascii="Courier New" w:hAnsi="Courier New" w:cs="Courier New"/>
                <w:b/>
              </w:rPr>
            </w:pPr>
            <w:proofErr w:type="spellStart"/>
            <w:r w:rsidRPr="00207288">
              <w:rPr>
                <w:rFonts w:ascii="Courier New" w:hAnsi="Courier New" w:cs="Courier New"/>
                <w:b/>
              </w:rPr>
              <w:t>Kết</w:t>
            </w:r>
            <w:proofErr w:type="spellEnd"/>
            <w:r w:rsidRPr="0020728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7288">
              <w:rPr>
                <w:rFonts w:ascii="Courier New" w:hAnsi="Courier New" w:cs="Courier New"/>
                <w:b/>
              </w:rPr>
              <w:t>quả</w:t>
            </w:r>
            <w:proofErr w:type="spellEnd"/>
            <w:r w:rsidRPr="00207288">
              <w:rPr>
                <w:rFonts w:ascii="Courier New" w:hAnsi="Courier New" w:cs="Courier New"/>
                <w:b/>
              </w:rPr>
              <w:t>:</w:t>
            </w:r>
            <w:r w:rsid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Hoàn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thành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 xml:space="preserve"> 50% task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được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giao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>.</w:t>
            </w:r>
          </w:p>
        </w:tc>
      </w:tr>
      <w:tr w:rsidR="00605D6D" w:rsidRPr="0089777B" w:rsidTr="00605D6D">
        <w:tc>
          <w:tcPr>
            <w:tcW w:w="9290" w:type="dxa"/>
            <w:tcMar>
              <w:top w:w="216" w:type="dxa"/>
            </w:tcMar>
          </w:tcPr>
          <w:p w:rsidR="00605D6D" w:rsidRPr="0089777B" w:rsidRDefault="009B0F1C" w:rsidP="00605D6D">
            <w:pPr>
              <w:pStyle w:val="Heading2"/>
              <w:contextualSpacing w:val="0"/>
              <w:outlineLvl w:val="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task #6</w:t>
            </w:r>
            <w:r w:rsidR="00605D6D" w:rsidRPr="0089777B">
              <w:rPr>
                <w:rFonts w:ascii="Courier New" w:hAnsi="Courier New" w:cs="Courier New"/>
              </w:rPr>
              <w:t xml:space="preserve">, </w:t>
            </w:r>
            <w:r>
              <w:rPr>
                <w:rStyle w:val="SubtleReference"/>
                <w:rFonts w:ascii="Courier New" w:hAnsi="Courier New" w:cs="Courier New"/>
              </w:rPr>
              <w:t>29/11</w:t>
            </w:r>
            <w:r w:rsidR="00605D6D" w:rsidRPr="0089777B">
              <w:rPr>
                <w:rStyle w:val="SubtleReference"/>
                <w:rFonts w:ascii="Courier New" w:hAnsi="Courier New" w:cs="Courier New"/>
              </w:rPr>
              <w:t>/2017</w:t>
            </w:r>
          </w:p>
          <w:p w:rsidR="009B0F1C" w:rsidRPr="009B0F1C" w:rsidRDefault="009B0F1C" w:rsidP="009B0F1C">
            <w:pPr>
              <w:pStyle w:val="ListParagraph"/>
              <w:numPr>
                <w:ilvl w:val="0"/>
                <w:numId w:val="19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Cập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nhật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trạng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thái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hôm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thứ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2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để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có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điểm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(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sheet Group</w:t>
            </w:r>
            <w:proofErr w:type="gram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)</w:t>
            </w:r>
            <w:proofErr w:type="gramEnd"/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-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Nếu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làm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được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3 tasks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#6 (ở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trên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)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để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là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Đã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xong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(100%)</w:t>
            </w:r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-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Nếu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làm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được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2 tasks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#6 (ở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trên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)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để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là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Làm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được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(50%)</w:t>
            </w:r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-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Không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làm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được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hoặc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vắng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học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(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khỏi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chọn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hoặc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để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Khác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)</w:t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9B0F1C" w:rsidRPr="009B0F1C" w:rsidRDefault="009B0F1C" w:rsidP="009B0F1C">
            <w:pPr>
              <w:pStyle w:val="ListParagraph"/>
              <w:numPr>
                <w:ilvl w:val="0"/>
                <w:numId w:val="19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Ôn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tập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Cập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nhật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lời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giải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qua file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pdf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Đảm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bảo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phải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100%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làm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được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Sẽ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được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thông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báo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khi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hoàn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thành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file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pdf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Được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lưu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trên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el.tdc.edu.vn</w:t>
            </w:r>
          </w:p>
          <w:p w:rsidR="009B0F1C" w:rsidRPr="009B0F1C" w:rsidRDefault="009B0F1C" w:rsidP="009B0F1C">
            <w:pPr>
              <w:pStyle w:val="ListParagraph"/>
              <w:numPr>
                <w:ilvl w:val="0"/>
                <w:numId w:val="19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Tạo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dữ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liệu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mẫu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để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phục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vụ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việc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hiển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thị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nội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dung:</w:t>
            </w:r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   </w:t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a.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Tạo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12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bài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viết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(post).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Chú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ý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trong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tiêu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đề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có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đánh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số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thứ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tự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   </w:t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b.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Tạo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12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trang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(page).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Chú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ý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trong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tiêu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đề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có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đánh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số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thứ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tự</w:t>
            </w:r>
            <w:proofErr w:type="spellEnd"/>
          </w:p>
          <w:p w:rsidR="009B0F1C" w:rsidRPr="009B0F1C" w:rsidRDefault="009B0F1C" w:rsidP="009B0F1C">
            <w:pPr>
              <w:pStyle w:val="ListParagraph"/>
              <w:numPr>
                <w:ilvl w:val="0"/>
                <w:numId w:val="19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Thực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hiện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xử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lý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trên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  </w:t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a.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Danh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sách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post</w:t>
            </w:r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     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Hiện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danh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sách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bài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viết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1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cột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     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Yêu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cầu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danh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sách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bài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viết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2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cột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  </w:t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b.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Danh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sách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page</w:t>
            </w:r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     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Hiện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Chưa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có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danh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sách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page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mặc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định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     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Yêu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cầu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Hiển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thị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danh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sách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page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dạng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2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cột</w:t>
            </w:r>
            <w:proofErr w:type="spellEnd"/>
          </w:p>
          <w:p w:rsidR="009B0F1C" w:rsidRPr="009B0F1C" w:rsidRDefault="009B0F1C" w:rsidP="009B0F1C">
            <w:pPr>
              <w:pStyle w:val="ListParagraph"/>
              <w:numPr>
                <w:ilvl w:val="0"/>
                <w:numId w:val="19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Thực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hiện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lại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#5.2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và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5.4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lấy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điểm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cho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ngày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29/11/2017</w:t>
            </w:r>
          </w:p>
          <w:p w:rsidR="00605D6D" w:rsidRPr="009B0F1C" w:rsidRDefault="00605D6D" w:rsidP="009B0F1C">
            <w:pPr>
              <w:ind w:left="360"/>
              <w:rPr>
                <w:rFonts w:ascii="Courier New" w:hAnsi="Courier New" w:cs="Courier New"/>
                <w:b/>
              </w:rPr>
            </w:pPr>
            <w:proofErr w:type="spellStart"/>
            <w:r w:rsidRPr="009B0F1C">
              <w:rPr>
                <w:rFonts w:ascii="Courier New" w:hAnsi="Courier New" w:cs="Courier New"/>
                <w:b/>
              </w:rPr>
              <w:t>Kết</w:t>
            </w:r>
            <w:proofErr w:type="spellEnd"/>
            <w:r w:rsidRP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b/>
              </w:rPr>
              <w:t>quả</w:t>
            </w:r>
            <w:proofErr w:type="spellEnd"/>
            <w:r w:rsidRPr="009B0F1C">
              <w:rPr>
                <w:rFonts w:ascii="Courier New" w:hAnsi="Courier New" w:cs="Courier New"/>
                <w:b/>
              </w:rPr>
              <w:t>:</w:t>
            </w:r>
            <w:r w:rsid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Hoàn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thành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 xml:space="preserve"> task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được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giao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>.</w:t>
            </w:r>
          </w:p>
        </w:tc>
      </w:tr>
      <w:tr w:rsidR="00605D6D" w:rsidRPr="0089777B" w:rsidTr="00605D6D">
        <w:tc>
          <w:tcPr>
            <w:tcW w:w="9290" w:type="dxa"/>
            <w:tcMar>
              <w:top w:w="216" w:type="dxa"/>
            </w:tcMar>
          </w:tcPr>
          <w:p w:rsidR="00605D6D" w:rsidRPr="0089777B" w:rsidRDefault="009B0F1C" w:rsidP="00605D6D">
            <w:pPr>
              <w:pStyle w:val="Heading2"/>
              <w:contextualSpacing w:val="0"/>
              <w:outlineLvl w:val="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task #7</w:t>
            </w:r>
            <w:r w:rsidR="00605D6D" w:rsidRPr="0089777B">
              <w:rPr>
                <w:rFonts w:ascii="Courier New" w:hAnsi="Courier New" w:cs="Courier New"/>
              </w:rPr>
              <w:t xml:space="preserve">, </w:t>
            </w:r>
            <w:r>
              <w:rPr>
                <w:rStyle w:val="SubtleReference"/>
                <w:rFonts w:ascii="Courier New" w:hAnsi="Courier New" w:cs="Courier New"/>
              </w:rPr>
              <w:t>04</w:t>
            </w:r>
            <w:r w:rsidR="00605D6D" w:rsidRPr="0089777B">
              <w:rPr>
                <w:rStyle w:val="SubtleReference"/>
                <w:rFonts w:ascii="Courier New" w:hAnsi="Courier New" w:cs="Courier New"/>
              </w:rPr>
              <w:t>/12/2017</w:t>
            </w:r>
          </w:p>
          <w:p w:rsidR="009B0F1C" w:rsidRPr="009B0F1C" w:rsidRDefault="009B0F1C" w:rsidP="009B0F1C">
            <w:pPr>
              <w:pStyle w:val="ListParagraph"/>
              <w:numPr>
                <w:ilvl w:val="0"/>
                <w:numId w:val="20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Xử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lý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trang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[Posts]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trong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admin</w:t>
            </w:r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a.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Hiện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trạng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một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bài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post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chỉ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có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các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thuộc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tính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tiêu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đề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, media, description, category</w:t>
            </w:r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b.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Yêu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cầu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thêm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phần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overview (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mô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tả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ngắn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gọn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cho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bài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viết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)</w:t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9B0F1C" w:rsidRPr="009B0F1C" w:rsidRDefault="009B0F1C" w:rsidP="009B0F1C">
            <w:pPr>
              <w:pStyle w:val="ListParagraph"/>
              <w:numPr>
                <w:ilvl w:val="0"/>
                <w:numId w:val="20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2.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Xử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lý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trang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[Pages]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trong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admin</w:t>
            </w:r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a.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Hiện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trạng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một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bài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post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chỉ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có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các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thuộc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tính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tiêu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đề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, media, description</w:t>
            </w:r>
            <w:r w:rsidRPr="009B0F1C">
              <w:rPr>
                <w:rFonts w:ascii="Courier New" w:hAnsi="Courier New" w:cs="Courier New"/>
                <w:color w:val="505050" w:themeColor="text2" w:themeTint="BF"/>
              </w:rPr>
              <w:br/>
            </w: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b.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Yêu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cầu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thêm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phần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overview (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mô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tả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ngắn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gọn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cho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bài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viết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)</w:t>
            </w:r>
          </w:p>
          <w:p w:rsidR="00605D6D" w:rsidRPr="009B0F1C" w:rsidRDefault="00605D6D" w:rsidP="009B0F1C">
            <w:pPr>
              <w:ind w:left="360"/>
              <w:rPr>
                <w:rFonts w:ascii="Courier New" w:hAnsi="Courier New" w:cs="Courier New"/>
                <w:b/>
              </w:rPr>
            </w:pPr>
            <w:proofErr w:type="spellStart"/>
            <w:r w:rsidRPr="009B0F1C">
              <w:rPr>
                <w:rFonts w:ascii="Courier New" w:hAnsi="Courier New" w:cs="Courier New"/>
                <w:b/>
              </w:rPr>
              <w:t>Kết</w:t>
            </w:r>
            <w:proofErr w:type="spellEnd"/>
            <w:r w:rsidRP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b/>
              </w:rPr>
              <w:t>quả</w:t>
            </w:r>
            <w:proofErr w:type="spellEnd"/>
            <w:r w:rsidRPr="009B0F1C">
              <w:rPr>
                <w:rFonts w:ascii="Courier New" w:hAnsi="Courier New" w:cs="Courier New"/>
                <w:b/>
              </w:rPr>
              <w:t>:</w:t>
            </w:r>
            <w:r w:rsid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Hoàn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thành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 xml:space="preserve"> task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được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giao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>.</w:t>
            </w:r>
          </w:p>
        </w:tc>
      </w:tr>
      <w:tr w:rsidR="00605D6D" w:rsidRPr="0089777B" w:rsidTr="00605D6D">
        <w:tc>
          <w:tcPr>
            <w:tcW w:w="9290" w:type="dxa"/>
            <w:tcMar>
              <w:top w:w="216" w:type="dxa"/>
            </w:tcMar>
          </w:tcPr>
          <w:p w:rsidR="00605D6D" w:rsidRPr="0089777B" w:rsidRDefault="00605D6D" w:rsidP="00605D6D">
            <w:pPr>
              <w:pStyle w:val="Heading2"/>
              <w:contextualSpacing w:val="0"/>
              <w:outlineLvl w:val="1"/>
              <w:rPr>
                <w:rFonts w:ascii="Courier New" w:hAnsi="Courier New" w:cs="Courier New"/>
              </w:rPr>
            </w:pPr>
            <w:r w:rsidRPr="0089777B">
              <w:rPr>
                <w:rFonts w:ascii="Courier New" w:hAnsi="Courier New" w:cs="Courier New"/>
              </w:rPr>
              <w:t>task</w:t>
            </w:r>
            <w:r w:rsidR="009B0F1C">
              <w:rPr>
                <w:rFonts w:ascii="Courier New" w:hAnsi="Courier New" w:cs="Courier New"/>
              </w:rPr>
              <w:t xml:space="preserve"> #8</w:t>
            </w:r>
            <w:r w:rsidRPr="0089777B">
              <w:rPr>
                <w:rFonts w:ascii="Courier New" w:hAnsi="Courier New" w:cs="Courier New"/>
              </w:rPr>
              <w:t xml:space="preserve">, </w:t>
            </w:r>
            <w:r w:rsidR="009B0F1C">
              <w:rPr>
                <w:rStyle w:val="SubtleReference"/>
                <w:rFonts w:ascii="Courier New" w:hAnsi="Courier New" w:cs="Courier New"/>
              </w:rPr>
              <w:t>11</w:t>
            </w:r>
            <w:r w:rsidRPr="0089777B">
              <w:rPr>
                <w:rStyle w:val="SubtleReference"/>
                <w:rFonts w:ascii="Courier New" w:hAnsi="Courier New" w:cs="Courier New"/>
              </w:rPr>
              <w:t>/12/2017</w:t>
            </w:r>
          </w:p>
          <w:p w:rsidR="009B0F1C" w:rsidRPr="009B0F1C" w:rsidRDefault="009B0F1C" w:rsidP="009B0F1C">
            <w:pPr>
              <w:pStyle w:val="ListParagraph"/>
              <w:numPr>
                <w:ilvl w:val="0"/>
                <w:numId w:val="21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Nhóm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trưởng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kiểm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tra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trang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đang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phụ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trách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có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đủ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số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module hay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không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?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Nếu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không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phải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phản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hồi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lại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605D6D" w:rsidRPr="009B0F1C" w:rsidRDefault="00605D6D" w:rsidP="009B0F1C">
            <w:pPr>
              <w:ind w:left="360"/>
              <w:rPr>
                <w:rFonts w:ascii="Courier New" w:hAnsi="Courier New" w:cs="Courier New"/>
                <w:b/>
              </w:rPr>
            </w:pPr>
            <w:proofErr w:type="spellStart"/>
            <w:r w:rsidRPr="009B0F1C">
              <w:rPr>
                <w:rFonts w:ascii="Courier New" w:hAnsi="Courier New" w:cs="Courier New"/>
                <w:b/>
              </w:rPr>
              <w:lastRenderedPageBreak/>
              <w:t>Kết</w:t>
            </w:r>
            <w:proofErr w:type="spellEnd"/>
            <w:r w:rsidRP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b/>
              </w:rPr>
              <w:t>quả</w:t>
            </w:r>
            <w:proofErr w:type="gramStart"/>
            <w:r w:rsidRPr="009B0F1C">
              <w:rPr>
                <w:rFonts w:ascii="Courier New" w:hAnsi="Courier New" w:cs="Courier New"/>
                <w:b/>
              </w:rPr>
              <w:t>:</w:t>
            </w:r>
            <w:r w:rsidR="009B0F1C">
              <w:rPr>
                <w:rFonts w:ascii="Courier New" w:hAnsi="Courier New" w:cs="Courier New"/>
                <w:b/>
              </w:rPr>
              <w:t>Hoàn</w:t>
            </w:r>
            <w:proofErr w:type="spellEnd"/>
            <w:proofErr w:type="gramEnd"/>
            <w:r w:rsid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thành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 xml:space="preserve"> task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được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giao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>.</w:t>
            </w:r>
          </w:p>
        </w:tc>
      </w:tr>
      <w:tr w:rsidR="00605D6D" w:rsidRPr="0089777B" w:rsidTr="00605D6D">
        <w:tc>
          <w:tcPr>
            <w:tcW w:w="9290" w:type="dxa"/>
            <w:tcMar>
              <w:top w:w="216" w:type="dxa"/>
            </w:tcMar>
          </w:tcPr>
          <w:p w:rsidR="00605D6D" w:rsidRPr="0089777B" w:rsidRDefault="009B0F1C" w:rsidP="00605D6D">
            <w:pPr>
              <w:pStyle w:val="Heading2"/>
              <w:contextualSpacing w:val="0"/>
              <w:outlineLvl w:val="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task #9</w:t>
            </w:r>
            <w:r w:rsidR="00605D6D" w:rsidRPr="0089777B">
              <w:rPr>
                <w:rFonts w:ascii="Courier New" w:hAnsi="Courier New" w:cs="Courier New"/>
              </w:rPr>
              <w:t xml:space="preserve">, </w:t>
            </w:r>
            <w:r>
              <w:rPr>
                <w:rStyle w:val="SubtleReference"/>
                <w:rFonts w:ascii="Courier New" w:hAnsi="Courier New" w:cs="Courier New"/>
              </w:rPr>
              <w:t>13</w:t>
            </w:r>
            <w:r w:rsidR="00605D6D" w:rsidRPr="0089777B">
              <w:rPr>
                <w:rStyle w:val="SubtleReference"/>
                <w:rFonts w:ascii="Courier New" w:hAnsi="Courier New" w:cs="Courier New"/>
              </w:rPr>
              <w:t>/12/2017</w:t>
            </w:r>
          </w:p>
          <w:p w:rsidR="009B0F1C" w:rsidRPr="009B0F1C" w:rsidRDefault="009B0F1C" w:rsidP="009B0F1C">
            <w:pPr>
              <w:pStyle w:val="ListParagraph"/>
              <w:numPr>
                <w:ilvl w:val="0"/>
                <w:numId w:val="22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Module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đã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hoàn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thành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9B0F1C" w:rsidRPr="009B0F1C" w:rsidRDefault="009B0F1C" w:rsidP="009B0F1C">
            <w:pPr>
              <w:pStyle w:val="ListParagraph"/>
              <w:numPr>
                <w:ilvl w:val="0"/>
                <w:numId w:val="22"/>
              </w:numPr>
              <w:rPr>
                <w:rFonts w:ascii="Courier New" w:hAnsi="Courier New" w:cs="Courier New"/>
                <w:b/>
                <w:color w:val="505050" w:themeColor="text2" w:themeTint="BF"/>
              </w:rPr>
            </w:pP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Tìm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plugin/widget (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tương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tự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như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Posts, Pages)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để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quản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lý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menu.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Một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menu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thì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gồm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có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tên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món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ăn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,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giá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,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hình</w:t>
            </w:r>
            <w:proofErr w:type="spellEnd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ảnh</w:t>
            </w:r>
            <w:proofErr w:type="spellEnd"/>
          </w:p>
          <w:p w:rsidR="00605D6D" w:rsidRDefault="00605D6D" w:rsidP="009B0F1C">
            <w:pPr>
              <w:ind w:left="360"/>
              <w:rPr>
                <w:rFonts w:ascii="Courier New" w:hAnsi="Courier New" w:cs="Courier New"/>
                <w:b/>
              </w:rPr>
            </w:pPr>
            <w:proofErr w:type="spellStart"/>
            <w:r w:rsidRPr="009B0F1C">
              <w:rPr>
                <w:rFonts w:ascii="Courier New" w:hAnsi="Courier New" w:cs="Courier New"/>
                <w:b/>
              </w:rPr>
              <w:t>Kết</w:t>
            </w:r>
            <w:proofErr w:type="spellEnd"/>
            <w:r w:rsidRP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b/>
              </w:rPr>
              <w:t>quả</w:t>
            </w:r>
            <w:proofErr w:type="spellEnd"/>
            <w:r w:rsidRPr="009B0F1C">
              <w:rPr>
                <w:rFonts w:ascii="Courier New" w:hAnsi="Courier New" w:cs="Courier New"/>
                <w:b/>
              </w:rPr>
              <w:t>:</w:t>
            </w:r>
            <w:r w:rsid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Hoàn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thành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 xml:space="preserve"> task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được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9B0F1C">
              <w:rPr>
                <w:rFonts w:ascii="Courier New" w:hAnsi="Courier New" w:cs="Courier New"/>
                <w:b/>
              </w:rPr>
              <w:t>giao</w:t>
            </w:r>
            <w:proofErr w:type="spellEnd"/>
            <w:r w:rsidR="009B0F1C">
              <w:rPr>
                <w:rFonts w:ascii="Courier New" w:hAnsi="Courier New" w:cs="Courier New"/>
                <w:b/>
              </w:rPr>
              <w:t>.</w:t>
            </w:r>
          </w:p>
          <w:p w:rsidR="009B0F1C" w:rsidRDefault="009B0F1C" w:rsidP="009B0F1C">
            <w:pPr>
              <w:ind w:left="360"/>
              <w:rPr>
                <w:rFonts w:ascii="Courier New" w:hAnsi="Courier New" w:cs="Courier New"/>
                <w:b/>
              </w:rPr>
            </w:pPr>
          </w:p>
          <w:p w:rsidR="009B0F1C" w:rsidRPr="0089777B" w:rsidRDefault="009B0F1C" w:rsidP="009B0F1C">
            <w:pPr>
              <w:pStyle w:val="Heading2"/>
              <w:contextualSpacing w:val="0"/>
              <w:outlineLvl w:val="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task #</w:t>
            </w:r>
            <w:r>
              <w:rPr>
                <w:rFonts w:ascii="Courier New" w:hAnsi="Courier New" w:cs="Courier New"/>
              </w:rPr>
              <w:t>10</w:t>
            </w:r>
            <w:r w:rsidRPr="0089777B">
              <w:rPr>
                <w:rFonts w:ascii="Courier New" w:hAnsi="Courier New" w:cs="Courier New"/>
              </w:rPr>
              <w:t xml:space="preserve">, </w:t>
            </w:r>
            <w:r>
              <w:rPr>
                <w:rStyle w:val="SubtleReference"/>
                <w:rFonts w:ascii="Courier New" w:hAnsi="Courier New" w:cs="Courier New"/>
              </w:rPr>
              <w:t>18</w:t>
            </w:r>
            <w:r w:rsidRPr="0089777B">
              <w:rPr>
                <w:rStyle w:val="SubtleReference"/>
                <w:rFonts w:ascii="Courier New" w:hAnsi="Courier New" w:cs="Courier New"/>
              </w:rPr>
              <w:t>/12/2017</w:t>
            </w:r>
          </w:p>
          <w:p w:rsidR="009B0F1C" w:rsidRPr="00603C5B" w:rsidRDefault="009B0F1C" w:rsidP="009B0F1C">
            <w:pPr>
              <w:pStyle w:val="ListParagraph"/>
              <w:numPr>
                <w:ilvl w:val="0"/>
                <w:numId w:val="23"/>
              </w:numPr>
              <w:rPr>
                <w:rFonts w:ascii="Courier New" w:hAnsi="Courier New" w:cs="Courier New"/>
                <w:b/>
                <w:color w:val="505050" w:themeColor="text2" w:themeTint="BF"/>
              </w:rPr>
            </w:pP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Các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bạn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reviewer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phản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hồi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lại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module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chấm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không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đúng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 (</w:t>
            </w:r>
            <w:proofErr w:type="spellStart"/>
            <w:proofErr w:type="gram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nghĩa</w:t>
            </w:r>
            <w:proofErr w:type="spellEnd"/>
            <w:proofErr w:type="gram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là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bạn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làm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module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chấm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sai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.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Ví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dụ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: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chấm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10,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nhưng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thực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chất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đạt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&lt; 10)</w:t>
            </w:r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</w:t>
            </w:r>
          </w:p>
          <w:p w:rsidR="009B0F1C" w:rsidRPr="00603C5B" w:rsidRDefault="009B0F1C" w:rsidP="009B0F1C">
            <w:pPr>
              <w:pStyle w:val="ListParagraph"/>
              <w:numPr>
                <w:ilvl w:val="0"/>
                <w:numId w:val="23"/>
              </w:numPr>
              <w:rPr>
                <w:rFonts w:ascii="Courier New" w:hAnsi="Courier New" w:cs="Courier New"/>
                <w:b/>
                <w:color w:val="505050" w:themeColor="text2" w:themeTint="BF"/>
              </w:rPr>
            </w:pP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Các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bạn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reviewer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và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bạn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làm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module,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đề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nghị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cài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đặt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module/plugin/widget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gì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để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làm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module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đó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trong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wordpress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?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Báo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cáo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bên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cạnh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mã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module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trong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sheet (online.tdc.edu.vn)</w:t>
            </w:r>
          </w:p>
          <w:p w:rsidR="009B0F1C" w:rsidRPr="00603C5B" w:rsidRDefault="009B0F1C" w:rsidP="009B0F1C">
            <w:pPr>
              <w:pStyle w:val="ListParagraph"/>
              <w:numPr>
                <w:ilvl w:val="0"/>
                <w:numId w:val="23"/>
              </w:numPr>
              <w:rPr>
                <w:rFonts w:ascii="Courier New" w:hAnsi="Courier New" w:cs="Courier New"/>
                <w:b/>
                <w:color w:val="505050" w:themeColor="text2" w:themeTint="BF"/>
              </w:rPr>
            </w:pP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Tất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cả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các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module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sẽ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được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cập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nhật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tại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đây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. https://github.com/foostart/foores</w:t>
            </w:r>
            <w:r w:rsidRPr="00603C5B">
              <w:rPr>
                <w:rFonts w:ascii="Courier New" w:hAnsi="Courier New" w:cs="Courier New"/>
                <w:color w:val="505050" w:themeColor="text2" w:themeTint="BF"/>
              </w:rPr>
              <w:br/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Các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em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reviewer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gửi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source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nén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đến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bạn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Thạo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.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Tên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file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nén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là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mã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module</w:t>
            </w:r>
          </w:p>
          <w:p w:rsidR="009B0F1C" w:rsidRPr="00603C5B" w:rsidRDefault="009B0F1C" w:rsidP="009B0F1C">
            <w:pPr>
              <w:pStyle w:val="ListParagraph"/>
              <w:numPr>
                <w:ilvl w:val="0"/>
                <w:numId w:val="23"/>
              </w:numPr>
              <w:rPr>
                <w:rFonts w:ascii="Courier New" w:hAnsi="Courier New" w:cs="Courier New"/>
                <w:b/>
                <w:color w:val="505050" w:themeColor="text2" w:themeTint="BF"/>
              </w:rPr>
            </w:pP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Cài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đặt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các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module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theo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đề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nghị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(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nếu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đã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có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)</w:t>
            </w:r>
          </w:p>
          <w:p w:rsidR="009B0F1C" w:rsidRPr="00603C5B" w:rsidRDefault="009B0F1C" w:rsidP="009B0F1C">
            <w:pPr>
              <w:pStyle w:val="ListParagraph"/>
              <w:numPr>
                <w:ilvl w:val="0"/>
                <w:numId w:val="23"/>
              </w:numPr>
              <w:rPr>
                <w:rFonts w:ascii="Courier New" w:hAnsi="Courier New" w:cs="Courier New"/>
                <w:b/>
                <w:color w:val="505050" w:themeColor="text2" w:themeTint="BF"/>
              </w:rPr>
            </w:pP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Nhận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mẫu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báo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cáo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kết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thúc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môn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.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Đã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cập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nhật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trên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el.tdc.edu.vn</w:t>
            </w:r>
          </w:p>
          <w:p w:rsidR="009B0F1C" w:rsidRDefault="009B0F1C" w:rsidP="009B0F1C">
            <w:pPr>
              <w:ind w:left="360"/>
              <w:rPr>
                <w:rFonts w:ascii="Courier New" w:hAnsi="Courier New" w:cs="Courier New"/>
                <w:b/>
              </w:rPr>
            </w:pPr>
            <w:proofErr w:type="spellStart"/>
            <w:r w:rsidRPr="009B0F1C">
              <w:rPr>
                <w:rFonts w:ascii="Courier New" w:hAnsi="Courier New" w:cs="Courier New"/>
                <w:b/>
              </w:rPr>
              <w:t>Kết</w:t>
            </w:r>
            <w:proofErr w:type="spellEnd"/>
            <w:r w:rsidRP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b/>
              </w:rPr>
              <w:t>quả</w:t>
            </w:r>
            <w:proofErr w:type="spellEnd"/>
            <w:r w:rsidRPr="009B0F1C">
              <w:rPr>
                <w:rFonts w:ascii="Courier New" w:hAnsi="Courier New" w:cs="Courier New"/>
                <w:b/>
              </w:rPr>
              <w:t xml:space="preserve">: </w:t>
            </w:r>
            <w:proofErr w:type="spellStart"/>
            <w:r w:rsidRPr="009B0F1C">
              <w:rPr>
                <w:rFonts w:ascii="Courier New" w:hAnsi="Courier New" w:cs="Courier New"/>
                <w:b/>
              </w:rPr>
              <w:t>Hoàn</w:t>
            </w:r>
            <w:proofErr w:type="spellEnd"/>
            <w:r w:rsidRP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b/>
              </w:rPr>
              <w:t>thành</w:t>
            </w:r>
            <w:proofErr w:type="spellEnd"/>
            <w:r w:rsidRPr="009B0F1C">
              <w:rPr>
                <w:rFonts w:ascii="Courier New" w:hAnsi="Courier New" w:cs="Courier New"/>
                <w:b/>
              </w:rPr>
              <w:t xml:space="preserve"> task </w:t>
            </w:r>
            <w:proofErr w:type="spellStart"/>
            <w:r w:rsidRPr="009B0F1C">
              <w:rPr>
                <w:rFonts w:ascii="Courier New" w:hAnsi="Courier New" w:cs="Courier New"/>
                <w:b/>
              </w:rPr>
              <w:t>được</w:t>
            </w:r>
            <w:proofErr w:type="spellEnd"/>
            <w:r w:rsidRPr="009B0F1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B0F1C">
              <w:rPr>
                <w:rFonts w:ascii="Courier New" w:hAnsi="Courier New" w:cs="Courier New"/>
                <w:b/>
              </w:rPr>
              <w:t>giao</w:t>
            </w:r>
            <w:proofErr w:type="spellEnd"/>
            <w:r w:rsidRPr="009B0F1C">
              <w:rPr>
                <w:rFonts w:ascii="Courier New" w:hAnsi="Courier New" w:cs="Courier New"/>
                <w:b/>
              </w:rPr>
              <w:t>.</w:t>
            </w:r>
          </w:p>
          <w:p w:rsidR="00603C5B" w:rsidRDefault="00603C5B" w:rsidP="009B0F1C">
            <w:pPr>
              <w:ind w:left="360"/>
              <w:rPr>
                <w:rFonts w:ascii="Courier New" w:hAnsi="Courier New" w:cs="Courier New"/>
                <w:b/>
              </w:rPr>
            </w:pPr>
          </w:p>
          <w:p w:rsidR="00603C5B" w:rsidRPr="0089777B" w:rsidRDefault="00603C5B" w:rsidP="00603C5B">
            <w:pPr>
              <w:pStyle w:val="Heading2"/>
              <w:contextualSpacing w:val="0"/>
              <w:outlineLvl w:val="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task #</w:t>
            </w:r>
            <w:r>
              <w:rPr>
                <w:rFonts w:ascii="Courier New" w:hAnsi="Courier New" w:cs="Courier New"/>
              </w:rPr>
              <w:t>11</w:t>
            </w:r>
            <w:r w:rsidRPr="0089777B">
              <w:rPr>
                <w:rFonts w:ascii="Courier New" w:hAnsi="Courier New" w:cs="Courier New"/>
              </w:rPr>
              <w:t xml:space="preserve">, </w:t>
            </w:r>
            <w:r>
              <w:rPr>
                <w:rStyle w:val="SubtleReference"/>
                <w:rFonts w:ascii="Courier New" w:hAnsi="Courier New" w:cs="Courier New"/>
              </w:rPr>
              <w:t>20</w:t>
            </w:r>
            <w:r w:rsidRPr="0089777B">
              <w:rPr>
                <w:rStyle w:val="SubtleReference"/>
                <w:rFonts w:ascii="Courier New" w:hAnsi="Courier New" w:cs="Courier New"/>
              </w:rPr>
              <w:t>/12/2017</w:t>
            </w:r>
          </w:p>
          <w:p w:rsidR="00603C5B" w:rsidRPr="00603C5B" w:rsidRDefault="00603C5B" w:rsidP="00603C5B">
            <w:pPr>
              <w:pStyle w:val="ListParagraph"/>
              <w:numPr>
                <w:ilvl w:val="0"/>
                <w:numId w:val="24"/>
              </w:numPr>
              <w:rPr>
                <w:rFonts w:ascii="Courier New" w:hAnsi="Courier New" w:cs="Courier New"/>
                <w:b/>
                <w:color w:val="505050" w:themeColor="text2" w:themeTint="BF"/>
              </w:rPr>
            </w:pP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Nộp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báo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cáo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.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Nhóm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tổng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hợp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các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báo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cáo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và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kẹp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trong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bìa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cứng</w:t>
            </w:r>
            <w:proofErr w:type="spellEnd"/>
          </w:p>
          <w:p w:rsidR="00603C5B" w:rsidRPr="00603C5B" w:rsidRDefault="00603C5B" w:rsidP="00603C5B">
            <w:pPr>
              <w:pStyle w:val="ListParagraph"/>
              <w:numPr>
                <w:ilvl w:val="0"/>
                <w:numId w:val="24"/>
              </w:numPr>
              <w:rPr>
                <w:rFonts w:ascii="Courier New" w:hAnsi="Courier New" w:cs="Courier New"/>
                <w:b/>
                <w:color w:val="505050" w:themeColor="text2" w:themeTint="BF"/>
              </w:rPr>
            </w:pPr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Demo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trang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của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mình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dạng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mã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html (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gọp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module)</w:t>
            </w:r>
          </w:p>
          <w:p w:rsidR="00603C5B" w:rsidRPr="00603C5B" w:rsidRDefault="00603C5B" w:rsidP="00603C5B">
            <w:pPr>
              <w:pStyle w:val="ListParagraph"/>
              <w:numPr>
                <w:ilvl w:val="0"/>
                <w:numId w:val="24"/>
              </w:numPr>
              <w:rPr>
                <w:rFonts w:ascii="Courier New" w:hAnsi="Courier New" w:cs="Courier New"/>
                <w:b/>
                <w:color w:val="505050" w:themeColor="text2" w:themeTint="BF"/>
              </w:rPr>
            </w:pPr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Demo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trang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của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mình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sau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khi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cài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các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plugin/widget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cần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thiết</w:t>
            </w:r>
            <w:proofErr w:type="spellEnd"/>
          </w:p>
          <w:p w:rsidR="00603C5B" w:rsidRPr="00603C5B" w:rsidRDefault="00603C5B" w:rsidP="00603C5B">
            <w:pPr>
              <w:pStyle w:val="ListParagraph"/>
              <w:numPr>
                <w:ilvl w:val="0"/>
                <w:numId w:val="24"/>
              </w:numPr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</w:pP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Tùy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chỉnh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để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#3 </w:t>
            </w:r>
            <w:proofErr w:type="spellStart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>như</w:t>
            </w:r>
            <w:proofErr w:type="spellEnd"/>
            <w:r w:rsidRPr="00603C5B">
              <w:rPr>
                <w:rFonts w:ascii="Courier New" w:hAnsi="Courier New" w:cs="Courier New"/>
                <w:color w:val="505050" w:themeColor="text2" w:themeTint="BF"/>
                <w:shd w:val="clear" w:color="auto" w:fill="FFFFFF"/>
              </w:rPr>
              <w:t xml:space="preserve"> #2</w:t>
            </w:r>
          </w:p>
          <w:p w:rsidR="00603C5B" w:rsidRPr="00603C5B" w:rsidRDefault="00603C5B" w:rsidP="00603C5B">
            <w:pPr>
              <w:ind w:left="360"/>
              <w:rPr>
                <w:rFonts w:ascii="Courier New" w:hAnsi="Courier New" w:cs="Courier New"/>
                <w:b/>
              </w:rPr>
            </w:pPr>
            <w:proofErr w:type="spellStart"/>
            <w:r w:rsidRPr="00603C5B">
              <w:rPr>
                <w:rFonts w:ascii="Courier New" w:hAnsi="Courier New" w:cs="Courier New"/>
                <w:b/>
              </w:rPr>
              <w:t>Kết</w:t>
            </w:r>
            <w:proofErr w:type="spellEnd"/>
            <w:r w:rsidRPr="00603C5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b/>
              </w:rPr>
              <w:t>quả</w:t>
            </w:r>
            <w:proofErr w:type="spellEnd"/>
            <w:r w:rsidRPr="00603C5B">
              <w:rPr>
                <w:rFonts w:ascii="Courier New" w:hAnsi="Courier New" w:cs="Courier New"/>
                <w:b/>
              </w:rPr>
              <w:t xml:space="preserve">: </w:t>
            </w:r>
            <w:proofErr w:type="spellStart"/>
            <w:r w:rsidRPr="00603C5B">
              <w:rPr>
                <w:rFonts w:ascii="Courier New" w:hAnsi="Courier New" w:cs="Courier New"/>
                <w:b/>
              </w:rPr>
              <w:t>Hoàn</w:t>
            </w:r>
            <w:proofErr w:type="spellEnd"/>
            <w:r w:rsidRPr="00603C5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b/>
              </w:rPr>
              <w:t>thành</w:t>
            </w:r>
            <w:proofErr w:type="spellEnd"/>
            <w:r w:rsidRPr="00603C5B">
              <w:rPr>
                <w:rFonts w:ascii="Courier New" w:hAnsi="Courier New" w:cs="Courier New"/>
                <w:b/>
              </w:rPr>
              <w:t xml:space="preserve"> task </w:t>
            </w:r>
            <w:proofErr w:type="spellStart"/>
            <w:r w:rsidRPr="00603C5B">
              <w:rPr>
                <w:rFonts w:ascii="Courier New" w:hAnsi="Courier New" w:cs="Courier New"/>
                <w:b/>
              </w:rPr>
              <w:t>được</w:t>
            </w:r>
            <w:proofErr w:type="spellEnd"/>
            <w:r w:rsidRPr="00603C5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03C5B">
              <w:rPr>
                <w:rFonts w:ascii="Courier New" w:hAnsi="Courier New" w:cs="Courier New"/>
                <w:b/>
              </w:rPr>
              <w:t>giao</w:t>
            </w:r>
            <w:proofErr w:type="spellEnd"/>
            <w:r w:rsidRPr="00603C5B">
              <w:rPr>
                <w:rFonts w:ascii="Courier New" w:hAnsi="Courier New" w:cs="Courier New"/>
                <w:b/>
              </w:rPr>
              <w:t>.</w:t>
            </w:r>
          </w:p>
        </w:tc>
      </w:tr>
      <w:tr w:rsidR="00605D6D" w:rsidRPr="0089777B" w:rsidTr="00605D6D">
        <w:tc>
          <w:tcPr>
            <w:tcW w:w="9290" w:type="dxa"/>
            <w:tcMar>
              <w:top w:w="216" w:type="dxa"/>
            </w:tcMar>
          </w:tcPr>
          <w:p w:rsidR="00605D6D" w:rsidRPr="0089777B" w:rsidRDefault="00605D6D" w:rsidP="00605D6D">
            <w:pPr>
              <w:rPr>
                <w:rFonts w:ascii="Courier New" w:hAnsi="Courier New" w:cs="Courier New"/>
              </w:rPr>
            </w:pPr>
          </w:p>
        </w:tc>
      </w:tr>
    </w:tbl>
    <w:p w:rsidR="00DA59AA" w:rsidRPr="0089777B" w:rsidRDefault="00605D6D" w:rsidP="0097790C">
      <w:pPr>
        <w:pStyle w:val="Heading1"/>
        <w:rPr>
          <w:rFonts w:ascii="Courier New" w:hAnsi="Courier New" w:cs="Courier New"/>
        </w:rPr>
      </w:pPr>
      <w:r w:rsidRPr="0089777B">
        <w:rPr>
          <w:rFonts w:ascii="Courier New" w:hAnsi="Courier New" w:cs="Courier New"/>
        </w:rPr>
        <w:t>kiến thức đạt được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89777B" w:rsidTr="00D66A52">
        <w:tc>
          <w:tcPr>
            <w:tcW w:w="9355" w:type="dxa"/>
          </w:tcPr>
          <w:p w:rsidR="001D0BF1" w:rsidRPr="0089777B" w:rsidRDefault="00605D6D" w:rsidP="001D0BF1">
            <w:pPr>
              <w:pStyle w:val="Heading3"/>
              <w:contextualSpacing w:val="0"/>
              <w:outlineLvl w:val="2"/>
              <w:rPr>
                <w:rFonts w:ascii="Courier New" w:hAnsi="Courier New" w:cs="Courier New"/>
              </w:rPr>
            </w:pPr>
            <w:r w:rsidRPr="0089777B">
              <w:rPr>
                <w:rFonts w:ascii="Courier New" w:hAnsi="Courier New" w:cs="Courier New"/>
              </w:rPr>
              <w:t>Kỹ</w:t>
            </w:r>
            <w:r w:rsidR="00603C5B">
              <w:rPr>
                <w:rFonts w:ascii="Courier New" w:hAnsi="Courier New" w:cs="Courier New"/>
              </w:rPr>
              <w:t xml:space="preserve"> năng Làm việc nhóm</w:t>
            </w:r>
          </w:p>
          <w:p w:rsidR="007538DC" w:rsidRPr="0089777B" w:rsidRDefault="00603C5B" w:rsidP="007538DC">
            <w:pPr>
              <w:contextualSpacing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Nâng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cao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kỹ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năng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làm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việc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nhóm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của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bản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thân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  <w:r w:rsidR="00605D6D" w:rsidRPr="0089777B">
              <w:rPr>
                <w:rFonts w:ascii="Courier New" w:hAnsi="Courier New" w:cs="Courier New"/>
              </w:rPr>
              <w:t xml:space="preserve"> </w:t>
            </w:r>
          </w:p>
        </w:tc>
      </w:tr>
      <w:tr w:rsidR="00F61DF9" w:rsidRPr="0089777B" w:rsidTr="00F61DF9">
        <w:tc>
          <w:tcPr>
            <w:tcW w:w="9355" w:type="dxa"/>
            <w:tcMar>
              <w:top w:w="216" w:type="dxa"/>
            </w:tcMar>
          </w:tcPr>
          <w:p w:rsidR="00605D6D" w:rsidRPr="0089777B" w:rsidRDefault="00605D6D" w:rsidP="00605D6D">
            <w:pPr>
              <w:pStyle w:val="Heading3"/>
              <w:contextualSpacing w:val="0"/>
              <w:outlineLvl w:val="2"/>
              <w:rPr>
                <w:rFonts w:ascii="Courier New" w:hAnsi="Courier New" w:cs="Courier New"/>
              </w:rPr>
            </w:pPr>
            <w:r w:rsidRPr="0089777B">
              <w:rPr>
                <w:rFonts w:ascii="Courier New" w:hAnsi="Courier New" w:cs="Courier New"/>
              </w:rPr>
              <w:t>Kỹ</w:t>
            </w:r>
            <w:r w:rsidR="00603C5B">
              <w:rPr>
                <w:rFonts w:ascii="Courier New" w:hAnsi="Courier New" w:cs="Courier New"/>
              </w:rPr>
              <w:t xml:space="preserve"> năng giải quyết vấn đề</w:t>
            </w:r>
          </w:p>
          <w:p w:rsidR="00F61DF9" w:rsidRDefault="00603C5B" w:rsidP="00605D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Nâng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cao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kỹ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năng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giải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quyết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vấn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đề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thông</w:t>
            </w:r>
            <w:proofErr w:type="spellEnd"/>
            <w:r>
              <w:rPr>
                <w:rFonts w:ascii="Courier New" w:hAnsi="Courier New" w:cs="Courier New"/>
              </w:rPr>
              <w:t xml:space="preserve"> qua </w:t>
            </w:r>
            <w:proofErr w:type="spellStart"/>
            <w:r>
              <w:rPr>
                <w:rFonts w:ascii="Courier New" w:hAnsi="Courier New" w:cs="Courier New"/>
              </w:rPr>
              <w:t>các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nhiệm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vụ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được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giao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  <w:p w:rsidR="00603C5B" w:rsidRDefault="00603C5B" w:rsidP="00605D6D">
            <w:pPr>
              <w:rPr>
                <w:rFonts w:ascii="Courier New" w:hAnsi="Courier New" w:cs="Courier New"/>
              </w:rPr>
            </w:pPr>
          </w:p>
          <w:p w:rsidR="00603C5B" w:rsidRPr="0089777B" w:rsidRDefault="00603C5B" w:rsidP="00603C5B">
            <w:pPr>
              <w:pStyle w:val="Heading3"/>
              <w:contextualSpacing w:val="0"/>
              <w:outlineLvl w:val="2"/>
              <w:rPr>
                <w:rFonts w:ascii="Courier New" w:hAnsi="Courier New" w:cs="Courier New"/>
              </w:rPr>
            </w:pPr>
            <w:r w:rsidRPr="0089777B">
              <w:rPr>
                <w:rFonts w:ascii="Courier New" w:hAnsi="Courier New" w:cs="Courier New"/>
              </w:rPr>
              <w:t>Kỹ</w:t>
            </w:r>
            <w:r>
              <w:rPr>
                <w:rFonts w:ascii="Courier New" w:hAnsi="Courier New" w:cs="Courier New"/>
              </w:rPr>
              <w:t xml:space="preserve"> năng </w:t>
            </w:r>
            <w:r>
              <w:rPr>
                <w:rFonts w:ascii="Courier New" w:hAnsi="Courier New" w:cs="Courier New"/>
              </w:rPr>
              <w:t>Tiếp xúc với công cụ mới</w:t>
            </w:r>
          </w:p>
          <w:p w:rsidR="00603C5B" w:rsidRPr="0089777B" w:rsidRDefault="00603C5B" w:rsidP="00603C5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Làm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quen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với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công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cụ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mới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</w:tr>
    </w:tbl>
    <w:p w:rsidR="00486277" w:rsidRPr="0089777B" w:rsidRDefault="00605D6D" w:rsidP="00486277">
      <w:pPr>
        <w:pStyle w:val="Heading1"/>
        <w:rPr>
          <w:rFonts w:ascii="Courier New" w:hAnsi="Courier New" w:cs="Courier New"/>
        </w:rPr>
      </w:pPr>
      <w:r w:rsidRPr="0089777B">
        <w:rPr>
          <w:rFonts w:ascii="Courier New" w:hAnsi="Courier New" w:cs="Courier New"/>
        </w:rPr>
        <w:t>góp ý môn học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89777B" w:rsidTr="00CF1A49">
        <w:tc>
          <w:tcPr>
            <w:tcW w:w="4675" w:type="dxa"/>
          </w:tcPr>
          <w:p w:rsidR="001E3120" w:rsidRPr="0089777B" w:rsidRDefault="00603C5B" w:rsidP="006E1507">
            <w:pPr>
              <w:pStyle w:val="ListBullet"/>
              <w:contextualSpacing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Quan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ngại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về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việc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giao</w:t>
            </w:r>
            <w:proofErr w:type="spellEnd"/>
            <w:r>
              <w:rPr>
                <w:rFonts w:ascii="Courier New" w:hAnsi="Courier New" w:cs="Courier New"/>
              </w:rPr>
              <w:t xml:space="preserve"> module </w:t>
            </w:r>
            <w:proofErr w:type="spellStart"/>
            <w:r>
              <w:rPr>
                <w:rFonts w:ascii="Courier New" w:hAnsi="Courier New" w:cs="Courier New"/>
              </w:rPr>
              <w:t>quá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trễ</w:t>
            </w:r>
            <w:proofErr w:type="spellEnd"/>
          </w:p>
          <w:p w:rsidR="001F4E6D" w:rsidRPr="0089777B" w:rsidRDefault="001F4E6D" w:rsidP="00603C5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ourier New" w:hAnsi="Courier New" w:cs="Courier New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3A0632" w:rsidRPr="0089777B" w:rsidRDefault="003A0632" w:rsidP="00603C5B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Courier New" w:hAnsi="Courier New" w:cs="Courier New"/>
              </w:rPr>
            </w:pPr>
          </w:p>
          <w:p w:rsidR="001E3120" w:rsidRPr="0089777B" w:rsidRDefault="001E3120" w:rsidP="00603C5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ourier New" w:hAnsi="Courier New" w:cs="Courier New"/>
              </w:rPr>
            </w:pPr>
          </w:p>
          <w:p w:rsidR="001E3120" w:rsidRPr="0089777B" w:rsidRDefault="001E3120" w:rsidP="00603C5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ourier New" w:hAnsi="Courier New" w:cs="Courier New"/>
              </w:rPr>
            </w:pPr>
          </w:p>
        </w:tc>
      </w:tr>
    </w:tbl>
    <w:p w:rsidR="00AD782D" w:rsidRPr="0089777B" w:rsidRDefault="00605D6D" w:rsidP="0062312F">
      <w:pPr>
        <w:pStyle w:val="Heading1"/>
        <w:rPr>
          <w:rFonts w:ascii="Courier New" w:hAnsi="Courier New" w:cs="Courier New"/>
        </w:rPr>
      </w:pPr>
      <w:r w:rsidRPr="0089777B">
        <w:rPr>
          <w:rFonts w:ascii="Courier New" w:hAnsi="Courier New" w:cs="Courier New"/>
        </w:rPr>
        <w:lastRenderedPageBreak/>
        <w:t>kết quả</w:t>
      </w:r>
      <w:r w:rsidR="006F0F8E" w:rsidRPr="0089777B">
        <w:rPr>
          <w:rFonts w:ascii="Courier New" w:hAnsi="Courier New" w:cs="Courier New"/>
        </w:rPr>
        <w:t xml:space="preserve"> thực hành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6F0F8E" w:rsidRPr="0089777B" w:rsidTr="001007D3">
        <w:tc>
          <w:tcPr>
            <w:tcW w:w="9355" w:type="dxa"/>
          </w:tcPr>
          <w:p w:rsidR="006F0F8E" w:rsidRPr="0089777B" w:rsidRDefault="006F0F8E" w:rsidP="00603C5B">
            <w:pPr>
              <w:pStyle w:val="Heading3"/>
              <w:tabs>
                <w:tab w:val="left" w:pos="3315"/>
              </w:tabs>
              <w:contextualSpacing w:val="0"/>
              <w:outlineLvl w:val="2"/>
              <w:rPr>
                <w:rFonts w:ascii="Courier New" w:hAnsi="Courier New" w:cs="Courier New"/>
              </w:rPr>
            </w:pPr>
            <w:r w:rsidRPr="0089777B">
              <w:rPr>
                <w:rFonts w:ascii="Courier New" w:hAnsi="Courier New" w:cs="Courier New"/>
              </w:rPr>
              <w:t xml:space="preserve">mÃ MODULE </w:t>
            </w:r>
            <w:r w:rsidR="00603C5B">
              <w:rPr>
                <w:rFonts w:ascii="Courier New" w:hAnsi="Courier New" w:cs="Courier New"/>
              </w:rPr>
              <w:t>#7035</w:t>
            </w:r>
            <w:r w:rsidR="00603C5B">
              <w:rPr>
                <w:rFonts w:ascii="Courier New" w:hAnsi="Courier New" w:cs="Courier New"/>
              </w:rPr>
              <w:tab/>
            </w:r>
          </w:p>
          <w:p w:rsidR="006F0F8E" w:rsidRPr="0089777B" w:rsidRDefault="00603C5B" w:rsidP="00603C5B">
            <w:pPr>
              <w:contextualSpacing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Mục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đích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của</w:t>
            </w:r>
            <w:proofErr w:type="spellEnd"/>
            <w:r>
              <w:rPr>
                <w:rFonts w:ascii="Courier New" w:hAnsi="Courier New" w:cs="Courier New"/>
              </w:rPr>
              <w:t xml:space="preserve"> module #7035 </w:t>
            </w:r>
            <w:proofErr w:type="spellStart"/>
            <w:r>
              <w:rPr>
                <w:rFonts w:ascii="Courier New" w:hAnsi="Courier New" w:cs="Courier New"/>
              </w:rPr>
              <w:t>là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giúp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người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sử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dụng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trang</w:t>
            </w:r>
            <w:proofErr w:type="spellEnd"/>
            <w:r>
              <w:rPr>
                <w:rFonts w:ascii="Courier New" w:hAnsi="Courier New" w:cs="Courier New"/>
              </w:rPr>
              <w:t xml:space="preserve"> web </w:t>
            </w:r>
            <w:proofErr w:type="spellStart"/>
            <w:r>
              <w:rPr>
                <w:rFonts w:ascii="Courier New" w:hAnsi="Courier New" w:cs="Courier New"/>
              </w:rPr>
              <w:t>có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thông</w:t>
            </w:r>
            <w:proofErr w:type="spellEnd"/>
            <w:r>
              <w:rPr>
                <w:rFonts w:ascii="Courier New" w:hAnsi="Courier New" w:cs="Courier New"/>
              </w:rPr>
              <w:t xml:space="preserve"> qua form </w:t>
            </w:r>
            <w:proofErr w:type="spellStart"/>
            <w:r>
              <w:rPr>
                <w:rFonts w:ascii="Courier New" w:hAnsi="Courier New" w:cs="Courier New"/>
              </w:rPr>
              <w:t>phản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hồi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các</w:t>
            </w:r>
            <w:proofErr w:type="spellEnd"/>
            <w:r>
              <w:rPr>
                <w:rFonts w:ascii="Courier New" w:hAnsi="Courier New" w:cs="Courier New"/>
              </w:rPr>
              <w:t xml:space="preserve"> ý </w:t>
            </w:r>
            <w:proofErr w:type="spellStart"/>
            <w:r>
              <w:rPr>
                <w:rFonts w:ascii="Courier New" w:hAnsi="Courier New" w:cs="Courier New"/>
              </w:rPr>
              <w:t>kiến</w:t>
            </w:r>
            <w:proofErr w:type="spellEnd"/>
            <w:r>
              <w:rPr>
                <w:rFonts w:ascii="Courier New" w:hAnsi="Courier New" w:cs="Courier New"/>
              </w:rPr>
              <w:t xml:space="preserve"> hay </w:t>
            </w:r>
            <w:proofErr w:type="spellStart"/>
            <w:r>
              <w:rPr>
                <w:rFonts w:ascii="Courier New" w:hAnsi="Courier New" w:cs="Courier New"/>
              </w:rPr>
              <w:t>góp</w:t>
            </w:r>
            <w:proofErr w:type="spellEnd"/>
            <w:r>
              <w:rPr>
                <w:rFonts w:ascii="Courier New" w:hAnsi="Courier New" w:cs="Courier New"/>
              </w:rPr>
              <w:t xml:space="preserve"> ý </w:t>
            </w:r>
            <w:proofErr w:type="spellStart"/>
            <w:r>
              <w:rPr>
                <w:rFonts w:ascii="Courier New" w:hAnsi="Courier New" w:cs="Courier New"/>
              </w:rPr>
              <w:t>cho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quản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trị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viên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</w:tr>
      <w:tr w:rsidR="006F0F8E" w:rsidRPr="0089777B" w:rsidTr="001007D3">
        <w:tc>
          <w:tcPr>
            <w:tcW w:w="9355" w:type="dxa"/>
            <w:tcMar>
              <w:top w:w="216" w:type="dxa"/>
            </w:tcMar>
          </w:tcPr>
          <w:p w:rsidR="006F0F8E" w:rsidRPr="0089777B" w:rsidRDefault="006F0F8E" w:rsidP="006F0F8E">
            <w:pPr>
              <w:rPr>
                <w:rFonts w:ascii="Courier New" w:hAnsi="Courier New" w:cs="Courier New"/>
              </w:rPr>
            </w:pPr>
          </w:p>
        </w:tc>
      </w:tr>
    </w:tbl>
    <w:p w:rsidR="006F0F8E" w:rsidRPr="0089777B" w:rsidRDefault="006F0F8E" w:rsidP="0062312F">
      <w:pPr>
        <w:pStyle w:val="Heading1"/>
        <w:rPr>
          <w:rFonts w:ascii="Courier New" w:hAnsi="Courier New" w:cs="Courier New"/>
        </w:rPr>
      </w:pPr>
    </w:p>
    <w:p w:rsidR="006F0F8E" w:rsidRPr="0089777B" w:rsidRDefault="006F0F8E" w:rsidP="0062312F">
      <w:pPr>
        <w:pStyle w:val="Heading1"/>
        <w:rPr>
          <w:rFonts w:ascii="Courier New" w:hAnsi="Courier New" w:cs="Courier New"/>
        </w:rPr>
      </w:pPr>
    </w:p>
    <w:p w:rsidR="006F0F8E" w:rsidRPr="0089777B" w:rsidRDefault="006F0F8E" w:rsidP="006F0F8E">
      <w:pPr>
        <w:pStyle w:val="Heading1"/>
        <w:rPr>
          <w:rFonts w:ascii="Courier New" w:hAnsi="Courier New" w:cs="Courier New"/>
        </w:rPr>
      </w:pPr>
      <w:r w:rsidRPr="0089777B">
        <w:rPr>
          <w:rFonts w:ascii="Courier New" w:hAnsi="Courier New" w:cs="Courier New"/>
        </w:rPr>
        <w:t>kết quả đánh giá</w:t>
      </w:r>
    </w:p>
    <w:p w:rsidR="00B51D1B" w:rsidRPr="0089777B" w:rsidRDefault="00B51D1B" w:rsidP="006E1507">
      <w:pPr>
        <w:rPr>
          <w:rFonts w:ascii="Courier New" w:hAnsi="Courier New" w:cs="Courier New"/>
        </w:rPr>
      </w:pPr>
    </w:p>
    <w:tbl>
      <w:tblPr>
        <w:tblStyle w:val="TableGrid"/>
        <w:tblW w:w="979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225"/>
        <w:gridCol w:w="1855"/>
        <w:gridCol w:w="1857"/>
        <w:gridCol w:w="1857"/>
      </w:tblGrid>
      <w:tr w:rsidR="00605D6D" w:rsidRPr="0089777B" w:rsidTr="0044576A">
        <w:trPr>
          <w:trHeight w:val="602"/>
        </w:trPr>
        <w:tc>
          <w:tcPr>
            <w:tcW w:w="422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  <w:b/>
              </w:rPr>
            </w:pPr>
            <w:proofErr w:type="spellStart"/>
            <w:r w:rsidRPr="0089777B">
              <w:rPr>
                <w:rFonts w:ascii="Courier New" w:hAnsi="Courier New" w:cs="Courier New"/>
                <w:b/>
              </w:rPr>
              <w:t>Điểm</w:t>
            </w:r>
            <w:proofErr w:type="spellEnd"/>
          </w:p>
        </w:tc>
        <w:tc>
          <w:tcPr>
            <w:tcW w:w="185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  <w:b/>
              </w:rPr>
            </w:pPr>
            <w:proofErr w:type="spellStart"/>
            <w:r w:rsidRPr="0089777B">
              <w:rPr>
                <w:rFonts w:ascii="Courier New" w:hAnsi="Courier New" w:cs="Courier New"/>
                <w:b/>
              </w:rPr>
              <w:t>Sinh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b/>
              </w:rPr>
              <w:t>viên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b/>
              </w:rPr>
              <w:t>đánh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b/>
              </w:rPr>
              <w:t>giá</w:t>
            </w:r>
            <w:proofErr w:type="spellEnd"/>
          </w:p>
        </w:tc>
        <w:tc>
          <w:tcPr>
            <w:tcW w:w="1857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  <w:b/>
              </w:rPr>
            </w:pPr>
            <w:proofErr w:type="spellStart"/>
            <w:r w:rsidRPr="0089777B">
              <w:rPr>
                <w:rFonts w:ascii="Courier New" w:hAnsi="Courier New" w:cs="Courier New"/>
                <w:b/>
              </w:rPr>
              <w:t>Giảng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b/>
              </w:rPr>
              <w:t>viên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b/>
              </w:rPr>
              <w:t>đánh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b/>
              </w:rPr>
              <w:t>giá</w:t>
            </w:r>
            <w:proofErr w:type="spellEnd"/>
          </w:p>
        </w:tc>
        <w:tc>
          <w:tcPr>
            <w:tcW w:w="1857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  <w:b/>
              </w:rPr>
            </w:pPr>
            <w:proofErr w:type="spellStart"/>
            <w:r w:rsidRPr="0089777B">
              <w:rPr>
                <w:rFonts w:ascii="Courier New" w:hAnsi="Courier New" w:cs="Courier New"/>
                <w:b/>
              </w:rPr>
              <w:t>Ghi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b/>
              </w:rPr>
              <w:t>chú</w:t>
            </w:r>
            <w:proofErr w:type="spellEnd"/>
          </w:p>
        </w:tc>
      </w:tr>
      <w:tr w:rsidR="00605D6D" w:rsidRPr="0089777B" w:rsidTr="008D0DA0">
        <w:trPr>
          <w:trHeight w:val="1160"/>
        </w:trPr>
        <w:tc>
          <w:tcPr>
            <w:tcW w:w="422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Điểm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chuyên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cần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r w:rsidRPr="0089777B">
              <w:rPr>
                <w:rFonts w:ascii="Courier New" w:hAnsi="Courier New" w:cs="Courier New"/>
                <w:b/>
              </w:rPr>
              <w:t>(10%)</w:t>
            </w:r>
          </w:p>
        </w:tc>
        <w:tc>
          <w:tcPr>
            <w:tcW w:w="1855" w:type="dxa"/>
            <w:vAlign w:val="center"/>
          </w:tcPr>
          <w:p w:rsidR="00605D6D" w:rsidRPr="0089777B" w:rsidRDefault="00603C5B" w:rsidP="006E15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8.5</w:t>
            </w:r>
          </w:p>
        </w:tc>
        <w:tc>
          <w:tcPr>
            <w:tcW w:w="1857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  <w:tc>
          <w:tcPr>
            <w:tcW w:w="1857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Đi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đủ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: 10 </w:t>
            </w:r>
            <w:proofErr w:type="spellStart"/>
            <w:r w:rsidRPr="0089777B">
              <w:rPr>
                <w:rFonts w:ascii="Courier New" w:hAnsi="Courier New" w:cs="Courier New"/>
              </w:rPr>
              <w:t>điểm</w:t>
            </w:r>
            <w:proofErr w:type="spellEnd"/>
          </w:p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Vắng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1 </w:t>
            </w:r>
            <w:proofErr w:type="spellStart"/>
            <w:r w:rsidRPr="0089777B">
              <w:rPr>
                <w:rFonts w:ascii="Courier New" w:hAnsi="Courier New" w:cs="Courier New"/>
              </w:rPr>
              <w:t>buổi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: -1.5 </w:t>
            </w:r>
            <w:proofErr w:type="spellStart"/>
            <w:r w:rsidRPr="0089777B">
              <w:rPr>
                <w:rFonts w:ascii="Courier New" w:hAnsi="Courier New" w:cs="Courier New"/>
              </w:rPr>
              <w:t>điểm</w:t>
            </w:r>
            <w:proofErr w:type="spellEnd"/>
          </w:p>
          <w:p w:rsidR="00DF440B" w:rsidRPr="0089777B" w:rsidRDefault="00DF440B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Các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em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cấm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thi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89777B">
              <w:rPr>
                <w:rFonts w:ascii="Courier New" w:hAnsi="Courier New" w:cs="Courier New"/>
              </w:rPr>
              <w:t>nhận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điểm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0 (</w:t>
            </w:r>
            <w:proofErr w:type="spellStart"/>
            <w:r w:rsidRPr="0089777B">
              <w:rPr>
                <w:rFonts w:ascii="Courier New" w:hAnsi="Courier New" w:cs="Courier New"/>
              </w:rPr>
              <w:t>vắng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quá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3 </w:t>
            </w:r>
            <w:proofErr w:type="spellStart"/>
            <w:r w:rsidRPr="0089777B">
              <w:rPr>
                <w:rFonts w:ascii="Courier New" w:hAnsi="Courier New" w:cs="Courier New"/>
              </w:rPr>
              <w:t>buổi</w:t>
            </w:r>
            <w:proofErr w:type="spellEnd"/>
            <w:r w:rsidRPr="0089777B">
              <w:rPr>
                <w:rFonts w:ascii="Courier New" w:hAnsi="Courier New" w:cs="Courier New"/>
              </w:rPr>
              <w:t>)</w:t>
            </w:r>
          </w:p>
        </w:tc>
      </w:tr>
      <w:tr w:rsidR="00605D6D" w:rsidRPr="0089777B" w:rsidTr="008D0DA0">
        <w:trPr>
          <w:trHeight w:val="1331"/>
        </w:trPr>
        <w:tc>
          <w:tcPr>
            <w:tcW w:w="422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Điểm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quá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trình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r w:rsidRPr="0089777B">
              <w:rPr>
                <w:rFonts w:ascii="Courier New" w:hAnsi="Courier New" w:cs="Courier New"/>
                <w:b/>
              </w:rPr>
              <w:t>(30%)</w:t>
            </w:r>
          </w:p>
        </w:tc>
        <w:tc>
          <w:tcPr>
            <w:tcW w:w="185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  <w:tc>
          <w:tcPr>
            <w:tcW w:w="1857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  <w:tc>
          <w:tcPr>
            <w:tcW w:w="1857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Điểm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trung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bình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của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12 </w:t>
            </w:r>
            <w:proofErr w:type="spellStart"/>
            <w:r w:rsidRPr="0089777B">
              <w:rPr>
                <w:rFonts w:ascii="Courier New" w:hAnsi="Courier New" w:cs="Courier New"/>
              </w:rPr>
              <w:t>buổi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học</w:t>
            </w:r>
            <w:proofErr w:type="spellEnd"/>
          </w:p>
        </w:tc>
      </w:tr>
      <w:tr w:rsidR="00605D6D" w:rsidRPr="0089777B" w:rsidTr="008D0DA0">
        <w:trPr>
          <w:trHeight w:val="1106"/>
        </w:trPr>
        <w:tc>
          <w:tcPr>
            <w:tcW w:w="422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Điểm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làm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module </w:t>
            </w:r>
            <w:r w:rsidRPr="0089777B">
              <w:rPr>
                <w:rFonts w:ascii="Courier New" w:hAnsi="Courier New" w:cs="Courier New"/>
                <w:b/>
              </w:rPr>
              <w:t>(20%)</w:t>
            </w:r>
          </w:p>
        </w:tc>
        <w:tc>
          <w:tcPr>
            <w:tcW w:w="1855" w:type="dxa"/>
            <w:vAlign w:val="center"/>
          </w:tcPr>
          <w:p w:rsidR="00605D6D" w:rsidRPr="0089777B" w:rsidRDefault="00603C5B" w:rsidP="006E15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8.0</w:t>
            </w:r>
          </w:p>
        </w:tc>
        <w:tc>
          <w:tcPr>
            <w:tcW w:w="1857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  <w:tc>
          <w:tcPr>
            <w:tcW w:w="1857" w:type="dxa"/>
            <w:vAlign w:val="center"/>
          </w:tcPr>
          <w:p w:rsidR="00F1632D" w:rsidRPr="0089777B" w:rsidRDefault="008D0DA0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Làm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module </w:t>
            </w:r>
            <w:proofErr w:type="spellStart"/>
            <w:r w:rsidRPr="0089777B">
              <w:rPr>
                <w:rFonts w:ascii="Courier New" w:hAnsi="Courier New" w:cs="Courier New"/>
              </w:rPr>
              <w:t>theo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thiết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kế</w:t>
            </w:r>
            <w:proofErr w:type="spellEnd"/>
            <w:r w:rsidR="00F1632D" w:rsidRPr="0089777B">
              <w:rPr>
                <w:rFonts w:ascii="Courier New" w:hAnsi="Courier New" w:cs="Courier New"/>
              </w:rPr>
              <w:t>. (</w:t>
            </w:r>
            <w:proofErr w:type="spellStart"/>
            <w:r w:rsidR="00F1632D" w:rsidRPr="0089777B">
              <w:rPr>
                <w:rFonts w:ascii="Courier New" w:hAnsi="Courier New" w:cs="Courier New"/>
              </w:rPr>
              <w:t>Điểm</w:t>
            </w:r>
            <w:proofErr w:type="spellEnd"/>
            <w:r w:rsidR="00F1632D"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F1632D" w:rsidRPr="0089777B">
              <w:rPr>
                <w:rFonts w:ascii="Courier New" w:hAnsi="Courier New" w:cs="Courier New"/>
              </w:rPr>
              <w:t>ngày</w:t>
            </w:r>
            <w:proofErr w:type="spellEnd"/>
            <w:r w:rsidR="00F1632D" w:rsidRPr="0089777B">
              <w:rPr>
                <w:rFonts w:ascii="Courier New" w:hAnsi="Courier New" w:cs="Courier New"/>
              </w:rPr>
              <w:t xml:space="preserve"> 13/12/2017)</w:t>
            </w:r>
          </w:p>
        </w:tc>
      </w:tr>
      <w:tr w:rsidR="00605D6D" w:rsidRPr="0089777B" w:rsidTr="008D0DA0">
        <w:trPr>
          <w:trHeight w:val="980"/>
        </w:trPr>
        <w:tc>
          <w:tcPr>
            <w:tcW w:w="422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Điểm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cài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đặt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module </w:t>
            </w:r>
            <w:r w:rsidRPr="0089777B">
              <w:rPr>
                <w:rFonts w:ascii="Courier New" w:hAnsi="Courier New" w:cs="Courier New"/>
                <w:b/>
              </w:rPr>
              <w:t>(10%)</w:t>
            </w:r>
          </w:p>
        </w:tc>
        <w:tc>
          <w:tcPr>
            <w:tcW w:w="185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  <w:tc>
          <w:tcPr>
            <w:tcW w:w="1857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  <w:tc>
          <w:tcPr>
            <w:tcW w:w="1857" w:type="dxa"/>
            <w:vAlign w:val="center"/>
          </w:tcPr>
          <w:p w:rsidR="00605D6D" w:rsidRPr="0089777B" w:rsidRDefault="008D0DA0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Tìm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ra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được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module </w:t>
            </w:r>
            <w:proofErr w:type="spellStart"/>
            <w:r w:rsidRPr="0089777B">
              <w:rPr>
                <w:rFonts w:ascii="Courier New" w:hAnsi="Courier New" w:cs="Courier New"/>
              </w:rPr>
              <w:t>cần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thiết</w:t>
            </w:r>
            <w:proofErr w:type="spellEnd"/>
          </w:p>
        </w:tc>
      </w:tr>
      <w:tr w:rsidR="00605D6D" w:rsidRPr="0089777B" w:rsidTr="008D0DA0">
        <w:trPr>
          <w:trHeight w:val="1214"/>
        </w:trPr>
        <w:tc>
          <w:tcPr>
            <w:tcW w:w="422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Điểm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ghép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module </w:t>
            </w:r>
            <w:proofErr w:type="spellStart"/>
            <w:r w:rsidRPr="0089777B">
              <w:rPr>
                <w:rFonts w:ascii="Courier New" w:hAnsi="Courier New" w:cs="Courier New"/>
              </w:rPr>
              <w:t>dạng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tĩnh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(HTML/CSS/JS) </w:t>
            </w:r>
            <w:r w:rsidRPr="0089777B">
              <w:rPr>
                <w:rFonts w:ascii="Courier New" w:hAnsi="Courier New" w:cs="Courier New"/>
                <w:b/>
              </w:rPr>
              <w:t>(10%)</w:t>
            </w:r>
          </w:p>
        </w:tc>
        <w:tc>
          <w:tcPr>
            <w:tcW w:w="185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  <w:tc>
          <w:tcPr>
            <w:tcW w:w="1857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  <w:tc>
          <w:tcPr>
            <w:tcW w:w="1857" w:type="dxa"/>
            <w:vAlign w:val="center"/>
          </w:tcPr>
          <w:p w:rsidR="00605D6D" w:rsidRPr="0089777B" w:rsidRDefault="008D0DA0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Ghép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các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module </w:t>
            </w:r>
            <w:proofErr w:type="spellStart"/>
            <w:r w:rsidRPr="0089777B">
              <w:rPr>
                <w:rFonts w:ascii="Courier New" w:hAnsi="Courier New" w:cs="Courier New"/>
              </w:rPr>
              <w:t>vào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trang</w:t>
            </w:r>
            <w:proofErr w:type="spellEnd"/>
          </w:p>
        </w:tc>
      </w:tr>
      <w:tr w:rsidR="00605D6D" w:rsidRPr="0089777B" w:rsidTr="0044576A">
        <w:trPr>
          <w:trHeight w:val="800"/>
        </w:trPr>
        <w:tc>
          <w:tcPr>
            <w:tcW w:w="422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Điểm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cài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module </w:t>
            </w:r>
            <w:proofErr w:type="spellStart"/>
            <w:r w:rsidRPr="0089777B">
              <w:rPr>
                <w:rFonts w:ascii="Courier New" w:hAnsi="Courier New" w:cs="Courier New"/>
              </w:rPr>
              <w:t>toàn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trang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r w:rsidRPr="0089777B">
              <w:rPr>
                <w:rFonts w:ascii="Courier New" w:hAnsi="Courier New" w:cs="Courier New"/>
                <w:b/>
              </w:rPr>
              <w:t>(10%)</w:t>
            </w:r>
          </w:p>
        </w:tc>
        <w:tc>
          <w:tcPr>
            <w:tcW w:w="185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  <w:tc>
          <w:tcPr>
            <w:tcW w:w="1857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  <w:tc>
          <w:tcPr>
            <w:tcW w:w="1857" w:type="dxa"/>
            <w:vAlign w:val="center"/>
          </w:tcPr>
          <w:p w:rsidR="00605D6D" w:rsidRPr="0089777B" w:rsidRDefault="008D0DA0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Cài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các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module </w:t>
            </w:r>
            <w:proofErr w:type="spellStart"/>
            <w:r w:rsidRPr="0089777B">
              <w:rPr>
                <w:rFonts w:ascii="Courier New" w:hAnsi="Courier New" w:cs="Courier New"/>
              </w:rPr>
              <w:t>vào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trong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trang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được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giao</w:t>
            </w:r>
            <w:proofErr w:type="spellEnd"/>
          </w:p>
        </w:tc>
      </w:tr>
      <w:tr w:rsidR="00605D6D" w:rsidRPr="0089777B" w:rsidTr="0044576A">
        <w:trPr>
          <w:trHeight w:val="620"/>
        </w:trPr>
        <w:tc>
          <w:tcPr>
            <w:tcW w:w="422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Trang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hoàn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chỉnh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r w:rsidRPr="0089777B">
              <w:rPr>
                <w:rFonts w:ascii="Courier New" w:hAnsi="Courier New" w:cs="Courier New"/>
                <w:b/>
              </w:rPr>
              <w:t>(10%)</w:t>
            </w:r>
          </w:p>
        </w:tc>
        <w:tc>
          <w:tcPr>
            <w:tcW w:w="185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  <w:tc>
          <w:tcPr>
            <w:tcW w:w="1857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  <w:tc>
          <w:tcPr>
            <w:tcW w:w="1857" w:type="dxa"/>
            <w:vAlign w:val="center"/>
          </w:tcPr>
          <w:p w:rsidR="00605D6D" w:rsidRPr="0089777B" w:rsidRDefault="008D0DA0" w:rsidP="006E1507">
            <w:pPr>
              <w:rPr>
                <w:rFonts w:ascii="Courier New" w:hAnsi="Courier New" w:cs="Courier New"/>
              </w:rPr>
            </w:pPr>
            <w:proofErr w:type="spellStart"/>
            <w:r w:rsidRPr="0089777B">
              <w:rPr>
                <w:rFonts w:ascii="Courier New" w:hAnsi="Courier New" w:cs="Courier New"/>
              </w:rPr>
              <w:t>Tùy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chỉnh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giao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diện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trang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sau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khi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đã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cài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đặt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như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giao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diện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trang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lastRenderedPageBreak/>
              <w:t>được</w:t>
            </w:r>
            <w:proofErr w:type="spellEnd"/>
            <w:r w:rsidRPr="008977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</w:rPr>
              <w:t>giao</w:t>
            </w:r>
            <w:proofErr w:type="spellEnd"/>
          </w:p>
        </w:tc>
      </w:tr>
      <w:tr w:rsidR="00605D6D" w:rsidRPr="0089777B" w:rsidTr="0044576A">
        <w:trPr>
          <w:trHeight w:val="800"/>
        </w:trPr>
        <w:tc>
          <w:tcPr>
            <w:tcW w:w="422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  <w:b/>
              </w:rPr>
            </w:pPr>
            <w:proofErr w:type="spellStart"/>
            <w:r w:rsidRPr="0089777B">
              <w:rPr>
                <w:rFonts w:ascii="Courier New" w:hAnsi="Courier New" w:cs="Courier New"/>
                <w:b/>
              </w:rPr>
              <w:lastRenderedPageBreak/>
              <w:t>Kết</w:t>
            </w:r>
            <w:proofErr w:type="spellEnd"/>
            <w:r w:rsidRPr="008977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9777B">
              <w:rPr>
                <w:rFonts w:ascii="Courier New" w:hAnsi="Courier New" w:cs="Courier New"/>
                <w:b/>
              </w:rPr>
              <w:t>quả</w:t>
            </w:r>
            <w:proofErr w:type="spellEnd"/>
          </w:p>
        </w:tc>
        <w:tc>
          <w:tcPr>
            <w:tcW w:w="1855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  <w:tc>
          <w:tcPr>
            <w:tcW w:w="1857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  <w:tc>
          <w:tcPr>
            <w:tcW w:w="1857" w:type="dxa"/>
            <w:vAlign w:val="center"/>
          </w:tcPr>
          <w:p w:rsidR="00605D6D" w:rsidRPr="0089777B" w:rsidRDefault="00605D6D" w:rsidP="006E1507">
            <w:pPr>
              <w:rPr>
                <w:rFonts w:ascii="Courier New" w:hAnsi="Courier New" w:cs="Courier New"/>
              </w:rPr>
            </w:pPr>
          </w:p>
        </w:tc>
      </w:tr>
    </w:tbl>
    <w:p w:rsidR="00605D6D" w:rsidRPr="0089777B" w:rsidRDefault="00605D6D" w:rsidP="006E1507">
      <w:pPr>
        <w:rPr>
          <w:rFonts w:ascii="Courier New" w:hAnsi="Courier New" w:cs="Courier New"/>
        </w:rPr>
      </w:pPr>
    </w:p>
    <w:p w:rsidR="006A028F" w:rsidRPr="0089777B" w:rsidRDefault="008F52F5" w:rsidP="006E1507">
      <w:pPr>
        <w:rPr>
          <w:rFonts w:ascii="Courier New" w:hAnsi="Courier New" w:cs="Courier New"/>
        </w:rPr>
      </w:pPr>
      <w:proofErr w:type="spellStart"/>
      <w:r w:rsidRPr="0089777B">
        <w:rPr>
          <w:rFonts w:ascii="Courier New" w:hAnsi="Courier New" w:cs="Courier New"/>
        </w:rPr>
        <w:t>Tp.HCM</w:t>
      </w:r>
      <w:proofErr w:type="spellEnd"/>
      <w:r w:rsidRPr="0089777B">
        <w:rPr>
          <w:rFonts w:ascii="Courier New" w:hAnsi="Courier New" w:cs="Courier New"/>
        </w:rPr>
        <w:t xml:space="preserve"> 20</w:t>
      </w:r>
      <w:r w:rsidR="006A028F" w:rsidRPr="0089777B">
        <w:rPr>
          <w:rFonts w:ascii="Courier New" w:hAnsi="Courier New" w:cs="Courier New"/>
        </w:rPr>
        <w:t>/12/2017</w:t>
      </w:r>
    </w:p>
    <w:p w:rsidR="006A028F" w:rsidRPr="0089777B" w:rsidRDefault="006A028F" w:rsidP="006E1507">
      <w:pPr>
        <w:rPr>
          <w:rFonts w:ascii="Courier New" w:hAnsi="Courier New" w:cs="Courier New"/>
        </w:rPr>
      </w:pPr>
      <w:proofErr w:type="spellStart"/>
      <w:r w:rsidRPr="0089777B">
        <w:rPr>
          <w:rFonts w:ascii="Courier New" w:hAnsi="Courier New" w:cs="Courier New"/>
        </w:rPr>
        <w:t>Phòng</w:t>
      </w:r>
      <w:proofErr w:type="spellEnd"/>
      <w:r w:rsidRPr="0089777B">
        <w:rPr>
          <w:rFonts w:ascii="Courier New" w:hAnsi="Courier New" w:cs="Courier New"/>
        </w:rPr>
        <w:t xml:space="preserve"> B002B</w:t>
      </w:r>
    </w:p>
    <w:p w:rsidR="006A1230" w:rsidRPr="0089777B" w:rsidRDefault="006A1230" w:rsidP="006E1507">
      <w:pPr>
        <w:rPr>
          <w:rFonts w:ascii="Courier New" w:hAnsi="Courier New" w:cs="Courier New"/>
        </w:rPr>
      </w:pPr>
    </w:p>
    <w:p w:rsidR="006A1230" w:rsidRPr="0089777B" w:rsidRDefault="006A1230" w:rsidP="006E1507">
      <w:pPr>
        <w:rPr>
          <w:rFonts w:ascii="Courier New" w:hAnsi="Courier New" w:cs="Courier New"/>
        </w:rPr>
      </w:pPr>
      <w:proofErr w:type="spellStart"/>
      <w:r w:rsidRPr="0089777B">
        <w:rPr>
          <w:rFonts w:ascii="Courier New" w:hAnsi="Courier New" w:cs="Courier New"/>
          <w:b/>
        </w:rPr>
        <w:t>Sinh</w:t>
      </w:r>
      <w:proofErr w:type="spellEnd"/>
      <w:r w:rsidRPr="0089777B">
        <w:rPr>
          <w:rFonts w:ascii="Courier New" w:hAnsi="Courier New" w:cs="Courier New"/>
          <w:b/>
        </w:rPr>
        <w:t xml:space="preserve"> </w:t>
      </w:r>
      <w:proofErr w:type="spellStart"/>
      <w:r w:rsidRPr="0089777B">
        <w:rPr>
          <w:rFonts w:ascii="Courier New" w:hAnsi="Courier New" w:cs="Courier New"/>
          <w:b/>
        </w:rPr>
        <w:t>viên</w:t>
      </w:r>
      <w:proofErr w:type="spellEnd"/>
      <w:r w:rsidRPr="0089777B">
        <w:rPr>
          <w:rFonts w:ascii="Courier New" w:hAnsi="Courier New" w:cs="Courier New"/>
          <w:b/>
        </w:rPr>
        <w:t xml:space="preserve"> </w:t>
      </w:r>
      <w:proofErr w:type="spellStart"/>
      <w:r w:rsidRPr="0089777B">
        <w:rPr>
          <w:rFonts w:ascii="Courier New" w:hAnsi="Courier New" w:cs="Courier New"/>
          <w:b/>
        </w:rPr>
        <w:t>ký</w:t>
      </w:r>
      <w:proofErr w:type="spellEnd"/>
      <w:r w:rsidRPr="0089777B">
        <w:rPr>
          <w:rFonts w:ascii="Courier New" w:hAnsi="Courier New" w:cs="Courier New"/>
          <w:b/>
        </w:rPr>
        <w:t xml:space="preserve"> </w:t>
      </w:r>
      <w:proofErr w:type="spellStart"/>
      <w:r w:rsidRPr="0089777B">
        <w:rPr>
          <w:rFonts w:ascii="Courier New" w:hAnsi="Courier New" w:cs="Courier New"/>
          <w:b/>
        </w:rPr>
        <w:t>tên</w:t>
      </w:r>
      <w:proofErr w:type="spellEnd"/>
      <w:r w:rsidRPr="0089777B">
        <w:rPr>
          <w:rFonts w:ascii="Courier New" w:hAnsi="Courier New" w:cs="Courier New"/>
          <w:b/>
        </w:rPr>
        <w:tab/>
      </w:r>
      <w:r w:rsidRPr="0089777B">
        <w:rPr>
          <w:rFonts w:ascii="Courier New" w:hAnsi="Courier New" w:cs="Courier New"/>
        </w:rPr>
        <w:tab/>
      </w:r>
      <w:r w:rsidRPr="0089777B">
        <w:rPr>
          <w:rFonts w:ascii="Courier New" w:hAnsi="Courier New" w:cs="Courier New"/>
        </w:rPr>
        <w:tab/>
      </w:r>
      <w:r w:rsidRPr="0089777B">
        <w:rPr>
          <w:rFonts w:ascii="Courier New" w:hAnsi="Courier New" w:cs="Courier New"/>
        </w:rPr>
        <w:tab/>
      </w:r>
      <w:bookmarkStart w:id="0" w:name="_GoBack"/>
      <w:bookmarkEnd w:id="0"/>
      <w:r w:rsidRPr="0089777B">
        <w:rPr>
          <w:rFonts w:ascii="Courier New" w:hAnsi="Courier New" w:cs="Courier New"/>
        </w:rPr>
        <w:tab/>
      </w:r>
      <w:r w:rsidRPr="0089777B">
        <w:rPr>
          <w:rFonts w:ascii="Courier New" w:hAnsi="Courier New" w:cs="Courier New"/>
        </w:rPr>
        <w:tab/>
        <w:t xml:space="preserve">  </w:t>
      </w:r>
      <w:proofErr w:type="spellStart"/>
      <w:r w:rsidRPr="0089777B">
        <w:rPr>
          <w:rFonts w:ascii="Courier New" w:hAnsi="Courier New" w:cs="Courier New"/>
          <w:b/>
        </w:rPr>
        <w:t>Giảng</w:t>
      </w:r>
      <w:proofErr w:type="spellEnd"/>
      <w:r w:rsidRPr="0089777B">
        <w:rPr>
          <w:rFonts w:ascii="Courier New" w:hAnsi="Courier New" w:cs="Courier New"/>
          <w:b/>
        </w:rPr>
        <w:t xml:space="preserve"> </w:t>
      </w:r>
      <w:proofErr w:type="spellStart"/>
      <w:r w:rsidRPr="0089777B">
        <w:rPr>
          <w:rFonts w:ascii="Courier New" w:hAnsi="Courier New" w:cs="Courier New"/>
          <w:b/>
        </w:rPr>
        <w:t>viên</w:t>
      </w:r>
      <w:proofErr w:type="spellEnd"/>
      <w:r w:rsidRPr="0089777B">
        <w:rPr>
          <w:rFonts w:ascii="Courier New" w:hAnsi="Courier New" w:cs="Courier New"/>
          <w:b/>
        </w:rPr>
        <w:t xml:space="preserve"> </w:t>
      </w:r>
      <w:proofErr w:type="spellStart"/>
      <w:r w:rsidRPr="0089777B">
        <w:rPr>
          <w:rFonts w:ascii="Courier New" w:hAnsi="Courier New" w:cs="Courier New"/>
          <w:b/>
        </w:rPr>
        <w:t>ký</w:t>
      </w:r>
      <w:proofErr w:type="spellEnd"/>
      <w:r w:rsidRPr="0089777B">
        <w:rPr>
          <w:rFonts w:ascii="Courier New" w:hAnsi="Courier New" w:cs="Courier New"/>
          <w:b/>
        </w:rPr>
        <w:t xml:space="preserve"> </w:t>
      </w:r>
      <w:proofErr w:type="spellStart"/>
      <w:r w:rsidRPr="0089777B">
        <w:rPr>
          <w:rFonts w:ascii="Courier New" w:hAnsi="Courier New" w:cs="Courier New"/>
          <w:b/>
        </w:rPr>
        <w:t>tên</w:t>
      </w:r>
      <w:proofErr w:type="spellEnd"/>
    </w:p>
    <w:p w:rsidR="006A1230" w:rsidRPr="0089777B" w:rsidRDefault="006A1230" w:rsidP="006E1507">
      <w:pPr>
        <w:rPr>
          <w:rFonts w:ascii="Courier New" w:hAnsi="Courier New" w:cs="Courier New"/>
        </w:rPr>
      </w:pPr>
      <w:r w:rsidRPr="0089777B">
        <w:rPr>
          <w:rFonts w:ascii="Courier New" w:hAnsi="Courier New" w:cs="Courier New"/>
        </w:rPr>
        <w:t>(</w:t>
      </w:r>
      <w:proofErr w:type="spellStart"/>
      <w:r w:rsidRPr="0089777B">
        <w:rPr>
          <w:rFonts w:ascii="Courier New" w:hAnsi="Courier New" w:cs="Courier New"/>
        </w:rPr>
        <w:t>Ký</w:t>
      </w:r>
      <w:proofErr w:type="spellEnd"/>
      <w:r w:rsidRPr="0089777B">
        <w:rPr>
          <w:rFonts w:ascii="Courier New" w:hAnsi="Courier New" w:cs="Courier New"/>
        </w:rPr>
        <w:t xml:space="preserve"> </w:t>
      </w:r>
      <w:proofErr w:type="spellStart"/>
      <w:r w:rsidRPr="0089777B">
        <w:rPr>
          <w:rFonts w:ascii="Courier New" w:hAnsi="Courier New" w:cs="Courier New"/>
        </w:rPr>
        <w:t>và</w:t>
      </w:r>
      <w:proofErr w:type="spellEnd"/>
      <w:r w:rsidRPr="0089777B">
        <w:rPr>
          <w:rFonts w:ascii="Courier New" w:hAnsi="Courier New" w:cs="Courier New"/>
        </w:rPr>
        <w:t xml:space="preserve"> </w:t>
      </w:r>
      <w:proofErr w:type="spellStart"/>
      <w:r w:rsidRPr="0089777B">
        <w:rPr>
          <w:rFonts w:ascii="Courier New" w:hAnsi="Courier New" w:cs="Courier New"/>
        </w:rPr>
        <w:t>ghi</w:t>
      </w:r>
      <w:proofErr w:type="spellEnd"/>
      <w:r w:rsidRPr="0089777B">
        <w:rPr>
          <w:rFonts w:ascii="Courier New" w:hAnsi="Courier New" w:cs="Courier New"/>
        </w:rPr>
        <w:t xml:space="preserve"> </w:t>
      </w:r>
      <w:proofErr w:type="spellStart"/>
      <w:r w:rsidRPr="0089777B">
        <w:rPr>
          <w:rFonts w:ascii="Courier New" w:hAnsi="Courier New" w:cs="Courier New"/>
        </w:rPr>
        <w:t>rõ</w:t>
      </w:r>
      <w:proofErr w:type="spellEnd"/>
      <w:r w:rsidRPr="0089777B">
        <w:rPr>
          <w:rFonts w:ascii="Courier New" w:hAnsi="Courier New" w:cs="Courier New"/>
        </w:rPr>
        <w:t xml:space="preserve"> </w:t>
      </w:r>
      <w:proofErr w:type="spellStart"/>
      <w:r w:rsidRPr="0089777B">
        <w:rPr>
          <w:rFonts w:ascii="Courier New" w:hAnsi="Courier New" w:cs="Courier New"/>
        </w:rPr>
        <w:t>họ</w:t>
      </w:r>
      <w:proofErr w:type="spellEnd"/>
      <w:r w:rsidRPr="0089777B">
        <w:rPr>
          <w:rFonts w:ascii="Courier New" w:hAnsi="Courier New" w:cs="Courier New"/>
        </w:rPr>
        <w:t xml:space="preserve"> </w:t>
      </w:r>
      <w:proofErr w:type="spellStart"/>
      <w:r w:rsidRPr="0089777B">
        <w:rPr>
          <w:rFonts w:ascii="Courier New" w:hAnsi="Courier New" w:cs="Courier New"/>
        </w:rPr>
        <w:t>tên</w:t>
      </w:r>
      <w:proofErr w:type="spellEnd"/>
      <w:r w:rsidRPr="0089777B">
        <w:rPr>
          <w:rFonts w:ascii="Courier New" w:hAnsi="Courier New" w:cs="Courier New"/>
        </w:rPr>
        <w:t>)</w:t>
      </w:r>
      <w:r w:rsidRPr="0089777B">
        <w:rPr>
          <w:rFonts w:ascii="Courier New" w:hAnsi="Courier New" w:cs="Courier New"/>
        </w:rPr>
        <w:tab/>
      </w:r>
      <w:r w:rsidRPr="0089777B">
        <w:rPr>
          <w:rFonts w:ascii="Courier New" w:hAnsi="Courier New" w:cs="Courier New"/>
        </w:rPr>
        <w:tab/>
      </w:r>
      <w:r w:rsidRPr="0089777B">
        <w:rPr>
          <w:rFonts w:ascii="Courier New" w:hAnsi="Courier New" w:cs="Courier New"/>
        </w:rPr>
        <w:tab/>
        <w:t xml:space="preserve">             </w:t>
      </w:r>
      <w:proofErr w:type="spellStart"/>
      <w:r w:rsidRPr="0089777B">
        <w:rPr>
          <w:rFonts w:ascii="Courier New" w:hAnsi="Courier New" w:cs="Courier New"/>
        </w:rPr>
        <w:t>Ký</w:t>
      </w:r>
      <w:proofErr w:type="spellEnd"/>
      <w:r w:rsidRPr="0089777B">
        <w:rPr>
          <w:rFonts w:ascii="Courier New" w:hAnsi="Courier New" w:cs="Courier New"/>
        </w:rPr>
        <w:t xml:space="preserve"> </w:t>
      </w:r>
      <w:proofErr w:type="spellStart"/>
      <w:r w:rsidRPr="0089777B">
        <w:rPr>
          <w:rFonts w:ascii="Courier New" w:hAnsi="Courier New" w:cs="Courier New"/>
        </w:rPr>
        <w:t>và</w:t>
      </w:r>
      <w:proofErr w:type="spellEnd"/>
      <w:r w:rsidRPr="0089777B">
        <w:rPr>
          <w:rFonts w:ascii="Courier New" w:hAnsi="Courier New" w:cs="Courier New"/>
        </w:rPr>
        <w:t xml:space="preserve"> </w:t>
      </w:r>
      <w:proofErr w:type="spellStart"/>
      <w:r w:rsidRPr="0089777B">
        <w:rPr>
          <w:rFonts w:ascii="Courier New" w:hAnsi="Courier New" w:cs="Courier New"/>
        </w:rPr>
        <w:t>ghi</w:t>
      </w:r>
      <w:proofErr w:type="spellEnd"/>
      <w:r w:rsidRPr="0089777B">
        <w:rPr>
          <w:rFonts w:ascii="Courier New" w:hAnsi="Courier New" w:cs="Courier New"/>
        </w:rPr>
        <w:t xml:space="preserve"> </w:t>
      </w:r>
      <w:proofErr w:type="spellStart"/>
      <w:r w:rsidRPr="0089777B">
        <w:rPr>
          <w:rFonts w:ascii="Courier New" w:hAnsi="Courier New" w:cs="Courier New"/>
        </w:rPr>
        <w:t>rõ</w:t>
      </w:r>
      <w:proofErr w:type="spellEnd"/>
      <w:r w:rsidRPr="0089777B">
        <w:rPr>
          <w:rFonts w:ascii="Courier New" w:hAnsi="Courier New" w:cs="Courier New"/>
        </w:rPr>
        <w:t xml:space="preserve"> </w:t>
      </w:r>
      <w:proofErr w:type="spellStart"/>
      <w:r w:rsidRPr="0089777B">
        <w:rPr>
          <w:rFonts w:ascii="Courier New" w:hAnsi="Courier New" w:cs="Courier New"/>
        </w:rPr>
        <w:t>họ</w:t>
      </w:r>
      <w:proofErr w:type="spellEnd"/>
      <w:r w:rsidRPr="0089777B">
        <w:rPr>
          <w:rFonts w:ascii="Courier New" w:hAnsi="Courier New" w:cs="Courier New"/>
        </w:rPr>
        <w:t xml:space="preserve"> </w:t>
      </w:r>
      <w:proofErr w:type="spellStart"/>
      <w:r w:rsidRPr="0089777B">
        <w:rPr>
          <w:rFonts w:ascii="Courier New" w:hAnsi="Courier New" w:cs="Courier New"/>
        </w:rPr>
        <w:t>tên</w:t>
      </w:r>
      <w:proofErr w:type="spellEnd"/>
    </w:p>
    <w:sectPr w:rsidR="006A1230" w:rsidRPr="0089777B" w:rsidSect="004B1AAE">
      <w:footerReference w:type="default" r:id="rId10"/>
      <w:headerReference w:type="first" r:id="rId11"/>
      <w:pgSz w:w="12240" w:h="15840" w:code="1"/>
      <w:pgMar w:top="720" w:right="1440" w:bottom="158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9E0" w:rsidRDefault="00EA09E0" w:rsidP="0068194B">
      <w:r>
        <w:separator/>
      </w:r>
    </w:p>
    <w:p w:rsidR="00EA09E0" w:rsidRDefault="00EA09E0"/>
    <w:p w:rsidR="00EA09E0" w:rsidRDefault="00EA09E0"/>
  </w:endnote>
  <w:endnote w:type="continuationSeparator" w:id="0">
    <w:p w:rsidR="00EA09E0" w:rsidRDefault="00EA09E0" w:rsidP="0068194B">
      <w:r>
        <w:continuationSeparator/>
      </w:r>
    </w:p>
    <w:p w:rsidR="00EA09E0" w:rsidRDefault="00EA09E0"/>
    <w:p w:rsidR="00EA09E0" w:rsidRDefault="00EA09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0230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3C5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9E0" w:rsidRDefault="00EA09E0" w:rsidP="0068194B">
      <w:r>
        <w:separator/>
      </w:r>
    </w:p>
    <w:p w:rsidR="00EA09E0" w:rsidRDefault="00EA09E0"/>
    <w:p w:rsidR="00EA09E0" w:rsidRDefault="00EA09E0"/>
  </w:footnote>
  <w:footnote w:type="continuationSeparator" w:id="0">
    <w:p w:rsidR="00EA09E0" w:rsidRDefault="00EA09E0" w:rsidP="0068194B">
      <w:r>
        <w:continuationSeparator/>
      </w:r>
    </w:p>
    <w:p w:rsidR="00EA09E0" w:rsidRDefault="00EA09E0"/>
    <w:p w:rsidR="00EA09E0" w:rsidRDefault="00EA09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5="http://schemas.microsoft.com/office/word/2012/wordml">
          <w:pict>
            <v:line w14:anchorId="32B47A5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2551571"/>
    <w:multiLevelType w:val="hybridMultilevel"/>
    <w:tmpl w:val="59268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C92CBC"/>
    <w:multiLevelType w:val="hybridMultilevel"/>
    <w:tmpl w:val="0D7E1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860B51"/>
    <w:multiLevelType w:val="hybridMultilevel"/>
    <w:tmpl w:val="60A0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77272F5"/>
    <w:multiLevelType w:val="hybridMultilevel"/>
    <w:tmpl w:val="3ADEE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3A0310"/>
    <w:multiLevelType w:val="hybridMultilevel"/>
    <w:tmpl w:val="FF24C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0D2A49"/>
    <w:multiLevelType w:val="hybridMultilevel"/>
    <w:tmpl w:val="60A0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AA6912"/>
    <w:multiLevelType w:val="hybridMultilevel"/>
    <w:tmpl w:val="A0F67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4BB58BD"/>
    <w:multiLevelType w:val="hybridMultilevel"/>
    <w:tmpl w:val="60A0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0C7C76"/>
    <w:multiLevelType w:val="hybridMultilevel"/>
    <w:tmpl w:val="C67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B03451"/>
    <w:multiLevelType w:val="hybridMultilevel"/>
    <w:tmpl w:val="2788F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100982"/>
    <w:multiLevelType w:val="hybridMultilevel"/>
    <w:tmpl w:val="ADA89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5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2"/>
  </w:num>
  <w:num w:numId="15">
    <w:abstractNumId w:val="16"/>
  </w:num>
  <w:num w:numId="16">
    <w:abstractNumId w:val="18"/>
  </w:num>
  <w:num w:numId="17">
    <w:abstractNumId w:val="21"/>
  </w:num>
  <w:num w:numId="18">
    <w:abstractNumId w:val="14"/>
  </w:num>
  <w:num w:numId="19">
    <w:abstractNumId w:val="11"/>
  </w:num>
  <w:num w:numId="20">
    <w:abstractNumId w:val="23"/>
  </w:num>
  <w:num w:numId="21">
    <w:abstractNumId w:val="10"/>
  </w:num>
  <w:num w:numId="22">
    <w:abstractNumId w:val="17"/>
  </w:num>
  <w:num w:numId="23">
    <w:abstractNumId w:val="2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4F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7288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576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1AAE"/>
    <w:rsid w:val="004B6AD0"/>
    <w:rsid w:val="004B7A5D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3C5B"/>
    <w:rsid w:val="00605D6D"/>
    <w:rsid w:val="0062312F"/>
    <w:rsid w:val="00625F2C"/>
    <w:rsid w:val="006513A5"/>
    <w:rsid w:val="00654315"/>
    <w:rsid w:val="006618E9"/>
    <w:rsid w:val="0068194B"/>
    <w:rsid w:val="00692703"/>
    <w:rsid w:val="006A028F"/>
    <w:rsid w:val="006A1230"/>
    <w:rsid w:val="006A1962"/>
    <w:rsid w:val="006B5D48"/>
    <w:rsid w:val="006B7D7B"/>
    <w:rsid w:val="006C1A5E"/>
    <w:rsid w:val="006E1507"/>
    <w:rsid w:val="006F0F8E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777B"/>
    <w:rsid w:val="008A6538"/>
    <w:rsid w:val="008C6698"/>
    <w:rsid w:val="008C7056"/>
    <w:rsid w:val="008D0DA0"/>
    <w:rsid w:val="008F3B14"/>
    <w:rsid w:val="008F52F5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5720F"/>
    <w:rsid w:val="009650EA"/>
    <w:rsid w:val="0097790C"/>
    <w:rsid w:val="0098506E"/>
    <w:rsid w:val="009A44CE"/>
    <w:rsid w:val="009B0F1C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5E2D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2341"/>
    <w:rsid w:val="00BB4E51"/>
    <w:rsid w:val="00BD431F"/>
    <w:rsid w:val="00BE14E4"/>
    <w:rsid w:val="00BE423E"/>
    <w:rsid w:val="00BF61AC"/>
    <w:rsid w:val="00C05490"/>
    <w:rsid w:val="00C234F9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40B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09E0"/>
    <w:rsid w:val="00EA5099"/>
    <w:rsid w:val="00EC1351"/>
    <w:rsid w:val="00EC4CBF"/>
    <w:rsid w:val="00EE2CA8"/>
    <w:rsid w:val="00EF17E8"/>
    <w:rsid w:val="00EF51D9"/>
    <w:rsid w:val="00F130DD"/>
    <w:rsid w:val="00F1632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tnhuan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g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80"/>
    <w:rsid w:val="00213599"/>
    <w:rsid w:val="00427C5D"/>
    <w:rsid w:val="00C11680"/>
    <w:rsid w:val="00EA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3C506EBFF14C5C97C4D8ADEB94A6CD">
    <w:name w:val="433C506EBFF14C5C97C4D8ADEB94A6C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C8A954B522B45459E723463BEB27D96">
    <w:name w:val="BC8A954B522B45459E723463BEB27D96"/>
  </w:style>
  <w:style w:type="paragraph" w:customStyle="1" w:styleId="A0DF1A91370C4010812F121CF111E0E0">
    <w:name w:val="A0DF1A91370C4010812F121CF111E0E0"/>
  </w:style>
  <w:style w:type="paragraph" w:customStyle="1" w:styleId="3B6E047C5F6B48DBADD99B5839748D27">
    <w:name w:val="3B6E047C5F6B48DBADD99B5839748D27"/>
  </w:style>
  <w:style w:type="paragraph" w:customStyle="1" w:styleId="F0538A7D34D9494EA12AA64727B0B2A6">
    <w:name w:val="F0538A7D34D9494EA12AA64727B0B2A6"/>
  </w:style>
  <w:style w:type="paragraph" w:customStyle="1" w:styleId="A7AA1705D3844FA9A7F2BC5B31633765">
    <w:name w:val="A7AA1705D3844FA9A7F2BC5B31633765"/>
  </w:style>
  <w:style w:type="paragraph" w:customStyle="1" w:styleId="884DFAC020274887859117F6FABEECAA">
    <w:name w:val="884DFAC020274887859117F6FABEECAA"/>
  </w:style>
  <w:style w:type="paragraph" w:customStyle="1" w:styleId="A7AA9F3EAFA24AA4BA4AE08DDE5AA20D">
    <w:name w:val="A7AA9F3EAFA24AA4BA4AE08DDE5AA20D"/>
  </w:style>
  <w:style w:type="paragraph" w:customStyle="1" w:styleId="7C9BF10DDF60465DBD29D729452AA4A4">
    <w:name w:val="7C9BF10DDF60465DBD29D729452AA4A4"/>
  </w:style>
  <w:style w:type="paragraph" w:customStyle="1" w:styleId="7D9C26CC83DB4E0695D719F478D04DB4">
    <w:name w:val="7D9C26CC83DB4E0695D719F478D04DB4"/>
  </w:style>
  <w:style w:type="paragraph" w:customStyle="1" w:styleId="EDDAEC7997CB48B68D3B145C293FCF7B">
    <w:name w:val="EDDAEC7997CB48B68D3B145C293FCF7B"/>
  </w:style>
  <w:style w:type="paragraph" w:customStyle="1" w:styleId="198D0798D78C4B1FA9E264A0D640E64F">
    <w:name w:val="198D0798D78C4B1FA9E264A0D640E64F"/>
  </w:style>
  <w:style w:type="paragraph" w:customStyle="1" w:styleId="C0FBE6F5C5194D9289C6419EAB8781D1">
    <w:name w:val="C0FBE6F5C5194D9289C6419EAB8781D1"/>
  </w:style>
  <w:style w:type="paragraph" w:customStyle="1" w:styleId="3E0D00D2B73045498D17A7A443837F86">
    <w:name w:val="3E0D00D2B73045498D17A7A443837F86"/>
  </w:style>
  <w:style w:type="paragraph" w:customStyle="1" w:styleId="5853B1FA03D7493DAB8D9FC7C7FED279">
    <w:name w:val="5853B1FA03D7493DAB8D9FC7C7FED27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A727C20C0774FD7A4056911E51410C2">
    <w:name w:val="2A727C20C0774FD7A4056911E51410C2"/>
  </w:style>
  <w:style w:type="paragraph" w:customStyle="1" w:styleId="6600CBA1BD704DA79CDED2FBF2348170">
    <w:name w:val="6600CBA1BD704DA79CDED2FBF2348170"/>
  </w:style>
  <w:style w:type="paragraph" w:customStyle="1" w:styleId="44B398BF2D5D4A21AF8E522B00BEBA97">
    <w:name w:val="44B398BF2D5D4A21AF8E522B00BEBA97"/>
  </w:style>
  <w:style w:type="paragraph" w:customStyle="1" w:styleId="F51F3BA836AC4796B7084A0DD1D7D104">
    <w:name w:val="F51F3BA836AC4796B7084A0DD1D7D104"/>
  </w:style>
  <w:style w:type="paragraph" w:customStyle="1" w:styleId="2F19B87F30054665BFD03E17AB1B2014">
    <w:name w:val="2F19B87F30054665BFD03E17AB1B2014"/>
  </w:style>
  <w:style w:type="paragraph" w:customStyle="1" w:styleId="2A96BA9FB9CF45A88FAB483D581FA95F">
    <w:name w:val="2A96BA9FB9CF45A88FAB483D581FA95F"/>
  </w:style>
  <w:style w:type="paragraph" w:customStyle="1" w:styleId="50A2A64DE8D14B5CAA524F2BCDDF54EA">
    <w:name w:val="50A2A64DE8D14B5CAA524F2BCDDF54EA"/>
  </w:style>
  <w:style w:type="paragraph" w:customStyle="1" w:styleId="7F5FA3F1D1474BC28C62C2ADB4ACD280">
    <w:name w:val="7F5FA3F1D1474BC28C62C2ADB4ACD280"/>
  </w:style>
  <w:style w:type="paragraph" w:customStyle="1" w:styleId="D9308DCC08BE44E196E8E3C7C2B10659">
    <w:name w:val="D9308DCC08BE44E196E8E3C7C2B10659"/>
  </w:style>
  <w:style w:type="paragraph" w:customStyle="1" w:styleId="198FE29EACB143CCAB474095499F89D6">
    <w:name w:val="198FE29EACB143CCAB474095499F89D6"/>
  </w:style>
  <w:style w:type="paragraph" w:customStyle="1" w:styleId="100AE5EF9CF64FD1BDB436B327F10FC5">
    <w:name w:val="100AE5EF9CF64FD1BDB436B327F10FC5"/>
  </w:style>
  <w:style w:type="paragraph" w:customStyle="1" w:styleId="E77A2CBF607846248811CEE6755FDA0B">
    <w:name w:val="E77A2CBF607846248811CEE6755FDA0B"/>
  </w:style>
  <w:style w:type="paragraph" w:customStyle="1" w:styleId="EB460250208740F0B73F8658235CA9D5">
    <w:name w:val="EB460250208740F0B73F8658235CA9D5"/>
  </w:style>
  <w:style w:type="paragraph" w:customStyle="1" w:styleId="FFBF3E13DF59441FA22070E76A8592A0">
    <w:name w:val="FFBF3E13DF59441FA22070E76A8592A0"/>
  </w:style>
  <w:style w:type="paragraph" w:customStyle="1" w:styleId="E5AB9024A7F5492FB5B8D5397539A1C4">
    <w:name w:val="E5AB9024A7F5492FB5B8D5397539A1C4"/>
  </w:style>
  <w:style w:type="paragraph" w:customStyle="1" w:styleId="EA60D88BB149494890A5DCEE95FF6091">
    <w:name w:val="EA60D88BB149494890A5DCEE95FF6091"/>
  </w:style>
  <w:style w:type="paragraph" w:customStyle="1" w:styleId="83C26C6865074F4CBA5AD497F3AC9320">
    <w:name w:val="83C26C6865074F4CBA5AD497F3AC9320"/>
  </w:style>
  <w:style w:type="paragraph" w:customStyle="1" w:styleId="296EC05E30E144008AC73C26FB3B8871">
    <w:name w:val="296EC05E30E144008AC73C26FB3B8871"/>
  </w:style>
  <w:style w:type="paragraph" w:customStyle="1" w:styleId="249DF92D0351493FBA23D6DCB08078AD">
    <w:name w:val="249DF92D0351493FBA23D6DCB08078AD"/>
  </w:style>
  <w:style w:type="paragraph" w:customStyle="1" w:styleId="6591F952C5AA4566BCD7A31AE1E22C54">
    <w:name w:val="6591F952C5AA4566BCD7A31AE1E22C54"/>
  </w:style>
  <w:style w:type="paragraph" w:customStyle="1" w:styleId="2415CF33BA5E4B5992CE12D6695638A7">
    <w:name w:val="2415CF33BA5E4B5992CE12D6695638A7"/>
  </w:style>
  <w:style w:type="paragraph" w:customStyle="1" w:styleId="468BD837AE114CF79594F3B620A0C288">
    <w:name w:val="468BD837AE114CF79594F3B620A0C288"/>
  </w:style>
  <w:style w:type="paragraph" w:customStyle="1" w:styleId="9868A1A628214910A0A817028238AF7E">
    <w:name w:val="9868A1A628214910A0A817028238AF7E"/>
  </w:style>
  <w:style w:type="paragraph" w:customStyle="1" w:styleId="48CC1254C74E4BD0ABEB05477A0C08E5">
    <w:name w:val="48CC1254C74E4BD0ABEB05477A0C08E5"/>
  </w:style>
  <w:style w:type="paragraph" w:customStyle="1" w:styleId="B839BD22EC3C465EB08A328A857C54EC">
    <w:name w:val="B839BD22EC3C465EB08A328A857C54EC"/>
  </w:style>
  <w:style w:type="paragraph" w:customStyle="1" w:styleId="B02847C42E454AAB9AFD3D9A2AAB8EB4">
    <w:name w:val="B02847C42E454AAB9AFD3D9A2AAB8E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3C506EBFF14C5C97C4D8ADEB94A6CD">
    <w:name w:val="433C506EBFF14C5C97C4D8ADEB94A6C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C8A954B522B45459E723463BEB27D96">
    <w:name w:val="BC8A954B522B45459E723463BEB27D96"/>
  </w:style>
  <w:style w:type="paragraph" w:customStyle="1" w:styleId="A0DF1A91370C4010812F121CF111E0E0">
    <w:name w:val="A0DF1A91370C4010812F121CF111E0E0"/>
  </w:style>
  <w:style w:type="paragraph" w:customStyle="1" w:styleId="3B6E047C5F6B48DBADD99B5839748D27">
    <w:name w:val="3B6E047C5F6B48DBADD99B5839748D27"/>
  </w:style>
  <w:style w:type="paragraph" w:customStyle="1" w:styleId="F0538A7D34D9494EA12AA64727B0B2A6">
    <w:name w:val="F0538A7D34D9494EA12AA64727B0B2A6"/>
  </w:style>
  <w:style w:type="paragraph" w:customStyle="1" w:styleId="A7AA1705D3844FA9A7F2BC5B31633765">
    <w:name w:val="A7AA1705D3844FA9A7F2BC5B31633765"/>
  </w:style>
  <w:style w:type="paragraph" w:customStyle="1" w:styleId="884DFAC020274887859117F6FABEECAA">
    <w:name w:val="884DFAC020274887859117F6FABEECAA"/>
  </w:style>
  <w:style w:type="paragraph" w:customStyle="1" w:styleId="A7AA9F3EAFA24AA4BA4AE08DDE5AA20D">
    <w:name w:val="A7AA9F3EAFA24AA4BA4AE08DDE5AA20D"/>
  </w:style>
  <w:style w:type="paragraph" w:customStyle="1" w:styleId="7C9BF10DDF60465DBD29D729452AA4A4">
    <w:name w:val="7C9BF10DDF60465DBD29D729452AA4A4"/>
  </w:style>
  <w:style w:type="paragraph" w:customStyle="1" w:styleId="7D9C26CC83DB4E0695D719F478D04DB4">
    <w:name w:val="7D9C26CC83DB4E0695D719F478D04DB4"/>
  </w:style>
  <w:style w:type="paragraph" w:customStyle="1" w:styleId="EDDAEC7997CB48B68D3B145C293FCF7B">
    <w:name w:val="EDDAEC7997CB48B68D3B145C293FCF7B"/>
  </w:style>
  <w:style w:type="paragraph" w:customStyle="1" w:styleId="198D0798D78C4B1FA9E264A0D640E64F">
    <w:name w:val="198D0798D78C4B1FA9E264A0D640E64F"/>
  </w:style>
  <w:style w:type="paragraph" w:customStyle="1" w:styleId="C0FBE6F5C5194D9289C6419EAB8781D1">
    <w:name w:val="C0FBE6F5C5194D9289C6419EAB8781D1"/>
  </w:style>
  <w:style w:type="paragraph" w:customStyle="1" w:styleId="3E0D00D2B73045498D17A7A443837F86">
    <w:name w:val="3E0D00D2B73045498D17A7A443837F86"/>
  </w:style>
  <w:style w:type="paragraph" w:customStyle="1" w:styleId="5853B1FA03D7493DAB8D9FC7C7FED279">
    <w:name w:val="5853B1FA03D7493DAB8D9FC7C7FED27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A727C20C0774FD7A4056911E51410C2">
    <w:name w:val="2A727C20C0774FD7A4056911E51410C2"/>
  </w:style>
  <w:style w:type="paragraph" w:customStyle="1" w:styleId="6600CBA1BD704DA79CDED2FBF2348170">
    <w:name w:val="6600CBA1BD704DA79CDED2FBF2348170"/>
  </w:style>
  <w:style w:type="paragraph" w:customStyle="1" w:styleId="44B398BF2D5D4A21AF8E522B00BEBA97">
    <w:name w:val="44B398BF2D5D4A21AF8E522B00BEBA97"/>
  </w:style>
  <w:style w:type="paragraph" w:customStyle="1" w:styleId="F51F3BA836AC4796B7084A0DD1D7D104">
    <w:name w:val="F51F3BA836AC4796B7084A0DD1D7D104"/>
  </w:style>
  <w:style w:type="paragraph" w:customStyle="1" w:styleId="2F19B87F30054665BFD03E17AB1B2014">
    <w:name w:val="2F19B87F30054665BFD03E17AB1B2014"/>
  </w:style>
  <w:style w:type="paragraph" w:customStyle="1" w:styleId="2A96BA9FB9CF45A88FAB483D581FA95F">
    <w:name w:val="2A96BA9FB9CF45A88FAB483D581FA95F"/>
  </w:style>
  <w:style w:type="paragraph" w:customStyle="1" w:styleId="50A2A64DE8D14B5CAA524F2BCDDF54EA">
    <w:name w:val="50A2A64DE8D14B5CAA524F2BCDDF54EA"/>
  </w:style>
  <w:style w:type="paragraph" w:customStyle="1" w:styleId="7F5FA3F1D1474BC28C62C2ADB4ACD280">
    <w:name w:val="7F5FA3F1D1474BC28C62C2ADB4ACD280"/>
  </w:style>
  <w:style w:type="paragraph" w:customStyle="1" w:styleId="D9308DCC08BE44E196E8E3C7C2B10659">
    <w:name w:val="D9308DCC08BE44E196E8E3C7C2B10659"/>
  </w:style>
  <w:style w:type="paragraph" w:customStyle="1" w:styleId="198FE29EACB143CCAB474095499F89D6">
    <w:name w:val="198FE29EACB143CCAB474095499F89D6"/>
  </w:style>
  <w:style w:type="paragraph" w:customStyle="1" w:styleId="100AE5EF9CF64FD1BDB436B327F10FC5">
    <w:name w:val="100AE5EF9CF64FD1BDB436B327F10FC5"/>
  </w:style>
  <w:style w:type="paragraph" w:customStyle="1" w:styleId="E77A2CBF607846248811CEE6755FDA0B">
    <w:name w:val="E77A2CBF607846248811CEE6755FDA0B"/>
  </w:style>
  <w:style w:type="paragraph" w:customStyle="1" w:styleId="EB460250208740F0B73F8658235CA9D5">
    <w:name w:val="EB460250208740F0B73F8658235CA9D5"/>
  </w:style>
  <w:style w:type="paragraph" w:customStyle="1" w:styleId="FFBF3E13DF59441FA22070E76A8592A0">
    <w:name w:val="FFBF3E13DF59441FA22070E76A8592A0"/>
  </w:style>
  <w:style w:type="paragraph" w:customStyle="1" w:styleId="E5AB9024A7F5492FB5B8D5397539A1C4">
    <w:name w:val="E5AB9024A7F5492FB5B8D5397539A1C4"/>
  </w:style>
  <w:style w:type="paragraph" w:customStyle="1" w:styleId="EA60D88BB149494890A5DCEE95FF6091">
    <w:name w:val="EA60D88BB149494890A5DCEE95FF6091"/>
  </w:style>
  <w:style w:type="paragraph" w:customStyle="1" w:styleId="83C26C6865074F4CBA5AD497F3AC9320">
    <w:name w:val="83C26C6865074F4CBA5AD497F3AC9320"/>
  </w:style>
  <w:style w:type="paragraph" w:customStyle="1" w:styleId="296EC05E30E144008AC73C26FB3B8871">
    <w:name w:val="296EC05E30E144008AC73C26FB3B8871"/>
  </w:style>
  <w:style w:type="paragraph" w:customStyle="1" w:styleId="249DF92D0351493FBA23D6DCB08078AD">
    <w:name w:val="249DF92D0351493FBA23D6DCB08078AD"/>
  </w:style>
  <w:style w:type="paragraph" w:customStyle="1" w:styleId="6591F952C5AA4566BCD7A31AE1E22C54">
    <w:name w:val="6591F952C5AA4566BCD7A31AE1E22C54"/>
  </w:style>
  <w:style w:type="paragraph" w:customStyle="1" w:styleId="2415CF33BA5E4B5992CE12D6695638A7">
    <w:name w:val="2415CF33BA5E4B5992CE12D6695638A7"/>
  </w:style>
  <w:style w:type="paragraph" w:customStyle="1" w:styleId="468BD837AE114CF79594F3B620A0C288">
    <w:name w:val="468BD837AE114CF79594F3B620A0C288"/>
  </w:style>
  <w:style w:type="paragraph" w:customStyle="1" w:styleId="9868A1A628214910A0A817028238AF7E">
    <w:name w:val="9868A1A628214910A0A817028238AF7E"/>
  </w:style>
  <w:style w:type="paragraph" w:customStyle="1" w:styleId="48CC1254C74E4BD0ABEB05477A0C08E5">
    <w:name w:val="48CC1254C74E4BD0ABEB05477A0C08E5"/>
  </w:style>
  <w:style w:type="paragraph" w:customStyle="1" w:styleId="B839BD22EC3C465EB08A328A857C54EC">
    <w:name w:val="B839BD22EC3C465EB08A328A857C54EC"/>
  </w:style>
  <w:style w:type="paragraph" w:customStyle="1" w:styleId="B02847C42E454AAB9AFD3D9A2AAB8EB4">
    <w:name w:val="B02847C42E454AAB9AFD3D9A2AAB8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139</TotalTime>
  <Pages>5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</cp:lastModifiedBy>
  <cp:revision>20</cp:revision>
  <dcterms:created xsi:type="dcterms:W3CDTF">2017-12-18T00:23:00Z</dcterms:created>
  <dcterms:modified xsi:type="dcterms:W3CDTF">2017-12-18T02:58:00Z</dcterms:modified>
  <cp:category/>
</cp:coreProperties>
</file>